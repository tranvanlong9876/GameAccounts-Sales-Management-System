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919B3" w14:textId="700EE11C" w:rsidR="009C307A" w:rsidRDefault="00A07219">
      <w:pPr>
        <w:pStyle w:val="Title"/>
        <w:jc w:val="right"/>
      </w:pPr>
      <w:r>
        <w:t>Game Account Sharing</w:t>
      </w:r>
    </w:p>
    <w:p w14:paraId="75CBD040" w14:textId="3EADD0A4" w:rsidR="009C307A" w:rsidRDefault="003227D1">
      <w:pPr>
        <w:pStyle w:val="Title"/>
        <w:jc w:val="right"/>
      </w:pPr>
      <w:r>
        <w:fldChar w:fldCharType="begin"/>
      </w:r>
      <w:r>
        <w:instrText xml:space="preserve">title  \* Mergeformat </w:instrText>
      </w:r>
      <w:r>
        <w:fldChar w:fldCharType="separate"/>
      </w:r>
      <w:r w:rsidR="00512FAF">
        <w:t xml:space="preserve">Use-Case Specification: </w:t>
      </w:r>
      <w:r w:rsidR="00A07219">
        <w:t>Game Account System</w:t>
      </w:r>
      <w:r>
        <w:fldChar w:fldCharType="end"/>
      </w:r>
    </w:p>
    <w:p w14:paraId="27011A7E" w14:textId="77777777" w:rsidR="009C307A" w:rsidRDefault="009C307A">
      <w:pPr>
        <w:pStyle w:val="Title"/>
        <w:jc w:val="right"/>
      </w:pPr>
    </w:p>
    <w:p w14:paraId="13F4D6F9" w14:textId="2D29F181" w:rsidR="009C307A" w:rsidRPr="00A07219" w:rsidRDefault="00630073" w:rsidP="00A07219">
      <w:pPr>
        <w:pStyle w:val="Title"/>
        <w:jc w:val="right"/>
        <w:rPr>
          <w:sz w:val="28"/>
        </w:rPr>
      </w:pPr>
      <w:r>
        <w:rPr>
          <w:sz w:val="28"/>
        </w:rPr>
        <w:t>Version &lt;1.0&gt;</w:t>
      </w:r>
    </w:p>
    <w:p w14:paraId="32E7D7F6" w14:textId="77777777" w:rsidR="009C307A" w:rsidRDefault="009C307A">
      <w:pPr>
        <w:pStyle w:val="BodyText"/>
      </w:pPr>
    </w:p>
    <w:p w14:paraId="0354D97A" w14:textId="77777777" w:rsidR="009C307A" w:rsidRDefault="009C307A">
      <w:pPr>
        <w:pStyle w:val="BodyText"/>
      </w:pPr>
    </w:p>
    <w:p w14:paraId="6927E061" w14:textId="77777777" w:rsidR="009C307A" w:rsidRDefault="009C307A">
      <w:pPr>
        <w:sectPr w:rsidR="009C307A">
          <w:headerReference w:type="default" r:id="rId7"/>
          <w:endnotePr>
            <w:numFmt w:val="decimal"/>
          </w:endnotePr>
          <w:pgSz w:w="12240" w:h="15840"/>
          <w:pgMar w:top="1440" w:right="1440" w:bottom="1440" w:left="1440" w:header="720" w:footer="720" w:gutter="0"/>
          <w:cols w:space="720"/>
          <w:vAlign w:val="center"/>
        </w:sectPr>
      </w:pPr>
    </w:p>
    <w:p w14:paraId="39D7D8E2" w14:textId="77777777" w:rsidR="009C307A" w:rsidRDefault="0063007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48169293" w14:textId="77777777">
        <w:tc>
          <w:tcPr>
            <w:tcW w:w="2304" w:type="dxa"/>
          </w:tcPr>
          <w:p w14:paraId="28A8394F" w14:textId="77777777" w:rsidR="009C307A" w:rsidRDefault="00630073">
            <w:pPr>
              <w:pStyle w:val="Tabletext"/>
              <w:jc w:val="center"/>
              <w:rPr>
                <w:b/>
              </w:rPr>
            </w:pPr>
            <w:r>
              <w:rPr>
                <w:b/>
              </w:rPr>
              <w:t>Date</w:t>
            </w:r>
          </w:p>
        </w:tc>
        <w:tc>
          <w:tcPr>
            <w:tcW w:w="1152" w:type="dxa"/>
          </w:tcPr>
          <w:p w14:paraId="58AB520E" w14:textId="77777777" w:rsidR="009C307A" w:rsidRDefault="00630073">
            <w:pPr>
              <w:pStyle w:val="Tabletext"/>
              <w:jc w:val="center"/>
              <w:rPr>
                <w:b/>
              </w:rPr>
            </w:pPr>
            <w:r>
              <w:rPr>
                <w:b/>
              </w:rPr>
              <w:t>Version</w:t>
            </w:r>
          </w:p>
        </w:tc>
        <w:tc>
          <w:tcPr>
            <w:tcW w:w="3744" w:type="dxa"/>
          </w:tcPr>
          <w:p w14:paraId="3F77D26E" w14:textId="77777777" w:rsidR="009C307A" w:rsidRDefault="00630073">
            <w:pPr>
              <w:pStyle w:val="Tabletext"/>
              <w:jc w:val="center"/>
              <w:rPr>
                <w:b/>
              </w:rPr>
            </w:pPr>
            <w:r>
              <w:rPr>
                <w:b/>
              </w:rPr>
              <w:t>Description</w:t>
            </w:r>
          </w:p>
        </w:tc>
        <w:tc>
          <w:tcPr>
            <w:tcW w:w="2304" w:type="dxa"/>
          </w:tcPr>
          <w:p w14:paraId="72D09CA6" w14:textId="77777777" w:rsidR="009C307A" w:rsidRDefault="00630073">
            <w:pPr>
              <w:pStyle w:val="Tabletext"/>
              <w:jc w:val="center"/>
              <w:rPr>
                <w:b/>
              </w:rPr>
            </w:pPr>
            <w:r>
              <w:rPr>
                <w:b/>
              </w:rPr>
              <w:t>Author</w:t>
            </w:r>
          </w:p>
        </w:tc>
      </w:tr>
      <w:tr w:rsidR="009C307A" w14:paraId="1422ACC8" w14:textId="77777777">
        <w:tc>
          <w:tcPr>
            <w:tcW w:w="2304" w:type="dxa"/>
          </w:tcPr>
          <w:p w14:paraId="2501FE6D" w14:textId="5D8FA149" w:rsidR="009C307A" w:rsidRDefault="008D690B">
            <w:pPr>
              <w:pStyle w:val="Tabletext"/>
            </w:pPr>
            <w:r>
              <w:t>14/07/2021</w:t>
            </w:r>
          </w:p>
        </w:tc>
        <w:tc>
          <w:tcPr>
            <w:tcW w:w="1152" w:type="dxa"/>
          </w:tcPr>
          <w:p w14:paraId="588A5A16" w14:textId="673FC073" w:rsidR="009C307A" w:rsidRDefault="008D690B">
            <w:pPr>
              <w:pStyle w:val="Tabletext"/>
            </w:pPr>
            <w:r>
              <w:t>1.0</w:t>
            </w:r>
          </w:p>
        </w:tc>
        <w:tc>
          <w:tcPr>
            <w:tcW w:w="3744" w:type="dxa"/>
          </w:tcPr>
          <w:p w14:paraId="4EAEEA90" w14:textId="26006E17" w:rsidR="009C307A" w:rsidRDefault="008D690B">
            <w:pPr>
              <w:pStyle w:val="Tabletext"/>
            </w:pPr>
            <w:r>
              <w:t>Nêu chi tiết use case diagram và đặc tả use case cho hệ thống Game Account Sharing.</w:t>
            </w:r>
          </w:p>
        </w:tc>
        <w:tc>
          <w:tcPr>
            <w:tcW w:w="2304" w:type="dxa"/>
          </w:tcPr>
          <w:p w14:paraId="70506E8E" w14:textId="77777777" w:rsidR="009C307A" w:rsidRDefault="008D690B">
            <w:pPr>
              <w:pStyle w:val="Tabletext"/>
            </w:pPr>
            <w:r>
              <w:t>Trần Văn Long, Cao Hoàng Phát Lộc, Phạm Duy Phương</w:t>
            </w:r>
          </w:p>
          <w:p w14:paraId="276977B9" w14:textId="0DE17DB8" w:rsidR="00EA2AA5" w:rsidRDefault="00EA2AA5">
            <w:pPr>
              <w:pStyle w:val="Tabletext"/>
            </w:pPr>
            <w:r>
              <w:t>(Nguyễn Khoa Thiên Long: Không làm bài, thoát nhóm).</w:t>
            </w:r>
          </w:p>
        </w:tc>
      </w:tr>
      <w:tr w:rsidR="009C307A" w14:paraId="17B17BA8" w14:textId="77777777">
        <w:tc>
          <w:tcPr>
            <w:tcW w:w="2304" w:type="dxa"/>
          </w:tcPr>
          <w:p w14:paraId="114B2D74" w14:textId="77777777" w:rsidR="009C307A" w:rsidRDefault="009C307A">
            <w:pPr>
              <w:pStyle w:val="Tabletext"/>
            </w:pPr>
          </w:p>
        </w:tc>
        <w:tc>
          <w:tcPr>
            <w:tcW w:w="1152" w:type="dxa"/>
          </w:tcPr>
          <w:p w14:paraId="0C1B88D8" w14:textId="77777777" w:rsidR="009C307A" w:rsidRDefault="009C307A">
            <w:pPr>
              <w:pStyle w:val="Tabletext"/>
            </w:pPr>
          </w:p>
        </w:tc>
        <w:tc>
          <w:tcPr>
            <w:tcW w:w="3744" w:type="dxa"/>
          </w:tcPr>
          <w:p w14:paraId="175D87CF" w14:textId="77777777" w:rsidR="009C307A" w:rsidRDefault="009C307A">
            <w:pPr>
              <w:pStyle w:val="Tabletext"/>
            </w:pPr>
          </w:p>
        </w:tc>
        <w:tc>
          <w:tcPr>
            <w:tcW w:w="2304" w:type="dxa"/>
          </w:tcPr>
          <w:p w14:paraId="7A2FD2A8" w14:textId="77777777" w:rsidR="009C307A" w:rsidRDefault="009C307A">
            <w:pPr>
              <w:pStyle w:val="Tabletext"/>
            </w:pPr>
          </w:p>
        </w:tc>
      </w:tr>
      <w:tr w:rsidR="009C307A" w14:paraId="23D28D46" w14:textId="77777777">
        <w:tc>
          <w:tcPr>
            <w:tcW w:w="2304" w:type="dxa"/>
          </w:tcPr>
          <w:p w14:paraId="0EE1A2FE" w14:textId="77777777" w:rsidR="009C307A" w:rsidRDefault="009C307A">
            <w:pPr>
              <w:pStyle w:val="Tabletext"/>
            </w:pPr>
          </w:p>
        </w:tc>
        <w:tc>
          <w:tcPr>
            <w:tcW w:w="1152" w:type="dxa"/>
          </w:tcPr>
          <w:p w14:paraId="01369E47" w14:textId="77777777" w:rsidR="009C307A" w:rsidRDefault="009C307A">
            <w:pPr>
              <w:pStyle w:val="Tabletext"/>
            </w:pPr>
          </w:p>
        </w:tc>
        <w:tc>
          <w:tcPr>
            <w:tcW w:w="3744" w:type="dxa"/>
          </w:tcPr>
          <w:p w14:paraId="2762BF85" w14:textId="77777777" w:rsidR="009C307A" w:rsidRDefault="009C307A">
            <w:pPr>
              <w:pStyle w:val="Tabletext"/>
            </w:pPr>
          </w:p>
        </w:tc>
        <w:tc>
          <w:tcPr>
            <w:tcW w:w="2304" w:type="dxa"/>
          </w:tcPr>
          <w:p w14:paraId="125A0DDD" w14:textId="77777777" w:rsidR="009C307A" w:rsidRDefault="009C307A">
            <w:pPr>
              <w:pStyle w:val="Tabletext"/>
            </w:pPr>
          </w:p>
        </w:tc>
      </w:tr>
      <w:tr w:rsidR="009C307A" w14:paraId="293C95D8" w14:textId="77777777">
        <w:tc>
          <w:tcPr>
            <w:tcW w:w="2304" w:type="dxa"/>
          </w:tcPr>
          <w:p w14:paraId="5F82782D" w14:textId="77777777" w:rsidR="009C307A" w:rsidRDefault="009C307A">
            <w:pPr>
              <w:pStyle w:val="Tabletext"/>
            </w:pPr>
          </w:p>
        </w:tc>
        <w:tc>
          <w:tcPr>
            <w:tcW w:w="1152" w:type="dxa"/>
          </w:tcPr>
          <w:p w14:paraId="2B495251" w14:textId="77777777" w:rsidR="009C307A" w:rsidRDefault="009C307A">
            <w:pPr>
              <w:pStyle w:val="Tabletext"/>
            </w:pPr>
          </w:p>
        </w:tc>
        <w:tc>
          <w:tcPr>
            <w:tcW w:w="3744" w:type="dxa"/>
          </w:tcPr>
          <w:p w14:paraId="36E7C83D" w14:textId="77777777" w:rsidR="009C307A" w:rsidRDefault="009C307A">
            <w:pPr>
              <w:pStyle w:val="Tabletext"/>
            </w:pPr>
          </w:p>
        </w:tc>
        <w:tc>
          <w:tcPr>
            <w:tcW w:w="2304" w:type="dxa"/>
          </w:tcPr>
          <w:p w14:paraId="74F9ABB1" w14:textId="77777777" w:rsidR="009C307A" w:rsidRDefault="009C307A">
            <w:pPr>
              <w:pStyle w:val="Tabletext"/>
            </w:pPr>
          </w:p>
        </w:tc>
      </w:tr>
    </w:tbl>
    <w:p w14:paraId="144D52B8" w14:textId="77777777" w:rsidR="009C307A" w:rsidRDefault="009C307A"/>
    <w:p w14:paraId="756B08C0" w14:textId="77777777" w:rsidR="009C307A" w:rsidRDefault="00630073">
      <w:pPr>
        <w:pStyle w:val="Title"/>
      </w:pPr>
      <w:r>
        <w:br w:type="page"/>
      </w:r>
      <w:r>
        <w:lastRenderedPageBreak/>
        <w:t>Table of Contents</w:t>
      </w:r>
    </w:p>
    <w:p w14:paraId="263B9886" w14:textId="77777777" w:rsidR="006D0A9A" w:rsidRDefault="0063007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D0A9A">
        <w:rPr>
          <w:noProof/>
        </w:rPr>
        <w:t>1.</w:t>
      </w:r>
      <w:r w:rsidR="006D0A9A">
        <w:rPr>
          <w:rFonts w:asciiTheme="minorHAnsi" w:eastAsiaTheme="minorEastAsia" w:hAnsiTheme="minorHAnsi" w:cstheme="minorBidi"/>
          <w:noProof/>
          <w:sz w:val="22"/>
          <w:szCs w:val="22"/>
        </w:rPr>
        <w:tab/>
      </w:r>
      <w:r w:rsidR="006D0A9A">
        <w:rPr>
          <w:noProof/>
        </w:rPr>
        <w:t>Use-case Model</w:t>
      </w:r>
      <w:r w:rsidR="006D0A9A">
        <w:rPr>
          <w:noProof/>
        </w:rPr>
        <w:tab/>
      </w:r>
      <w:r w:rsidR="006D0A9A">
        <w:rPr>
          <w:noProof/>
        </w:rPr>
        <w:fldChar w:fldCharType="begin"/>
      </w:r>
      <w:r w:rsidR="006D0A9A">
        <w:rPr>
          <w:noProof/>
        </w:rPr>
        <w:instrText xml:space="preserve"> PAGEREF _Toc416105490 \h </w:instrText>
      </w:r>
      <w:r w:rsidR="006D0A9A">
        <w:rPr>
          <w:noProof/>
        </w:rPr>
      </w:r>
      <w:r w:rsidR="006D0A9A">
        <w:rPr>
          <w:noProof/>
        </w:rPr>
        <w:fldChar w:fldCharType="separate"/>
      </w:r>
      <w:r w:rsidR="006D0A9A">
        <w:rPr>
          <w:noProof/>
        </w:rPr>
        <w:t>4</w:t>
      </w:r>
      <w:r w:rsidR="006D0A9A">
        <w:rPr>
          <w:noProof/>
        </w:rPr>
        <w:fldChar w:fldCharType="end"/>
      </w:r>
    </w:p>
    <w:p w14:paraId="57572060" w14:textId="77777777" w:rsidR="006D0A9A" w:rsidRDefault="006D0A9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_Toc416105491 \h </w:instrText>
      </w:r>
      <w:r>
        <w:rPr>
          <w:noProof/>
        </w:rPr>
      </w:r>
      <w:r>
        <w:rPr>
          <w:noProof/>
        </w:rPr>
        <w:fldChar w:fldCharType="separate"/>
      </w:r>
      <w:r>
        <w:rPr>
          <w:noProof/>
        </w:rPr>
        <w:t>4</w:t>
      </w:r>
      <w:r>
        <w:rPr>
          <w:noProof/>
        </w:rPr>
        <w:fldChar w:fldCharType="end"/>
      </w:r>
    </w:p>
    <w:p w14:paraId="4481D898" w14:textId="2B62CE33" w:rsidR="006D0A9A" w:rsidRDefault="006D0A9A">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 xml:space="preserve">Use-case: </w:t>
      </w:r>
      <w:r w:rsidR="009F0A78">
        <w:rPr>
          <w:noProof/>
        </w:rPr>
        <w:t>Đặt mua tài khoản trên hệ thống</w:t>
      </w:r>
      <w:r>
        <w:rPr>
          <w:noProof/>
        </w:rPr>
        <w:tab/>
      </w:r>
      <w:r>
        <w:rPr>
          <w:noProof/>
        </w:rPr>
        <w:fldChar w:fldCharType="begin"/>
      </w:r>
      <w:r>
        <w:rPr>
          <w:noProof/>
        </w:rPr>
        <w:instrText xml:space="preserve"> PAGEREF _Toc416105492 \h </w:instrText>
      </w:r>
      <w:r>
        <w:rPr>
          <w:noProof/>
        </w:rPr>
      </w:r>
      <w:r>
        <w:rPr>
          <w:noProof/>
        </w:rPr>
        <w:fldChar w:fldCharType="separate"/>
      </w:r>
      <w:r>
        <w:rPr>
          <w:noProof/>
        </w:rPr>
        <w:t>4</w:t>
      </w:r>
      <w:r>
        <w:rPr>
          <w:noProof/>
        </w:rPr>
        <w:fldChar w:fldCharType="end"/>
      </w:r>
    </w:p>
    <w:p w14:paraId="2E1CD621" w14:textId="16A7A4C8" w:rsidR="009F0A78" w:rsidRDefault="006D0A9A">
      <w:pPr>
        <w:pStyle w:val="TOC2"/>
        <w:tabs>
          <w:tab w:val="left" w:pos="1000"/>
        </w:tabs>
        <w:rPr>
          <w:noProof/>
        </w:rPr>
      </w:pPr>
      <w:r>
        <w:rPr>
          <w:noProof/>
        </w:rPr>
        <w:t>2.2</w:t>
      </w:r>
      <w:r>
        <w:rPr>
          <w:rFonts w:asciiTheme="minorHAnsi" w:eastAsiaTheme="minorEastAsia" w:hAnsiTheme="minorHAnsi" w:cstheme="minorBidi"/>
          <w:noProof/>
          <w:sz w:val="22"/>
          <w:szCs w:val="22"/>
        </w:rPr>
        <w:tab/>
      </w:r>
      <w:r>
        <w:rPr>
          <w:noProof/>
        </w:rPr>
        <w:t xml:space="preserve">Use-case: </w:t>
      </w:r>
      <w:r w:rsidR="009F0A78">
        <w:rPr>
          <w:noProof/>
        </w:rPr>
        <w:t>Quản lý tài khoản game</w:t>
      </w:r>
      <w:r w:rsidR="009F0A78">
        <w:rPr>
          <w:noProof/>
        </w:rPr>
        <w:tab/>
        <w:t>5</w:t>
      </w:r>
    </w:p>
    <w:p w14:paraId="445F1144" w14:textId="378398E6" w:rsidR="006D0A9A" w:rsidRDefault="009F0A78">
      <w:pPr>
        <w:pStyle w:val="TOC2"/>
        <w:tabs>
          <w:tab w:val="left" w:pos="1000"/>
        </w:tabs>
        <w:rPr>
          <w:rFonts w:asciiTheme="minorHAnsi" w:eastAsiaTheme="minorEastAsia" w:hAnsiTheme="minorHAnsi" w:cstheme="minorBidi"/>
          <w:noProof/>
          <w:sz w:val="22"/>
          <w:szCs w:val="22"/>
        </w:rPr>
      </w:pPr>
      <w:r>
        <w:rPr>
          <w:noProof/>
        </w:rPr>
        <w:t>2.3</w:t>
      </w:r>
      <w:r>
        <w:rPr>
          <w:noProof/>
        </w:rPr>
        <w:tab/>
        <w:t>Use-case: Tạo tài khoản game</w:t>
      </w:r>
      <w:r w:rsidR="006D0A9A">
        <w:rPr>
          <w:noProof/>
        </w:rPr>
        <w:tab/>
      </w:r>
      <w:r>
        <w:rPr>
          <w:noProof/>
        </w:rPr>
        <w:t>6</w:t>
      </w:r>
    </w:p>
    <w:p w14:paraId="0E263393" w14:textId="77777777" w:rsidR="004E3DCC" w:rsidRDefault="00630073" w:rsidP="004E3DCC">
      <w:r>
        <w:fldChar w:fldCharType="end"/>
      </w:r>
      <w:r>
        <w:br w:type="page"/>
      </w:r>
    </w:p>
    <w:p w14:paraId="6A954805" w14:textId="1E406DD5" w:rsidR="004E3DCC" w:rsidRDefault="004E3DCC" w:rsidP="00876F9C">
      <w:pPr>
        <w:pStyle w:val="Heading1"/>
      </w:pPr>
      <w:bookmarkStart w:id="0" w:name="_Toc416105490"/>
      <w:r>
        <w:lastRenderedPageBreak/>
        <w:t>Use-case Model</w:t>
      </w:r>
      <w:bookmarkEnd w:id="0"/>
      <w:r w:rsidR="005B7774">
        <w:t xml:space="preserve"> (Mô hình use-case)</w:t>
      </w:r>
    </w:p>
    <w:p w14:paraId="15154E92" w14:textId="357B1A36" w:rsidR="004E3DCC" w:rsidRDefault="008D690B" w:rsidP="004078A2">
      <w:pPr>
        <w:jc w:val="center"/>
      </w:pPr>
      <w:r w:rsidRPr="008D690B">
        <w:rPr>
          <w:noProof/>
        </w:rPr>
        <w:drawing>
          <wp:inline distT="0" distB="0" distL="0" distR="0" wp14:anchorId="4EA96CE6" wp14:editId="24A8A0F0">
            <wp:extent cx="59436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9000"/>
                    </a:xfrm>
                    <a:prstGeom prst="rect">
                      <a:avLst/>
                    </a:prstGeom>
                  </pic:spPr>
                </pic:pic>
              </a:graphicData>
            </a:graphic>
          </wp:inline>
        </w:drawing>
      </w:r>
    </w:p>
    <w:p w14:paraId="6D73FDB2" w14:textId="77777777" w:rsidR="004E3DCC" w:rsidRDefault="004E3DCC" w:rsidP="004E3DCC"/>
    <w:p w14:paraId="15D87A85" w14:textId="3410DFF9" w:rsidR="004E3DCC" w:rsidRDefault="00591379" w:rsidP="00876F9C">
      <w:pPr>
        <w:pStyle w:val="Heading1"/>
      </w:pPr>
      <w:bookmarkStart w:id="1" w:name="_Toc416105491"/>
      <w:r>
        <w:t xml:space="preserve">Use-case </w:t>
      </w:r>
      <w:r w:rsidR="00016409">
        <w:t>Specifications</w:t>
      </w:r>
      <w:bookmarkEnd w:id="1"/>
      <w:r w:rsidR="005B7774">
        <w:t xml:space="preserve"> (Đặc tả use-case)</w:t>
      </w:r>
    </w:p>
    <w:p w14:paraId="2CE106AD" w14:textId="6F2E019C" w:rsidR="004E3DCC" w:rsidRDefault="00B84F54" w:rsidP="00876F9C">
      <w:pPr>
        <w:pStyle w:val="Heading2"/>
      </w:pPr>
      <w:bookmarkStart w:id="2" w:name="_Toc416105492"/>
      <w:r>
        <w:t xml:space="preserve">Use-case: </w:t>
      </w:r>
      <w:bookmarkEnd w:id="2"/>
      <w:r w:rsidR="00F874C6">
        <w:t>Đặt mua một tài khoản trên hệ thống</w:t>
      </w:r>
    </w:p>
    <w:p w14:paraId="21B5AFE7" w14:textId="77777777" w:rsidR="008D690B" w:rsidRPr="008D690B" w:rsidRDefault="008D690B" w:rsidP="008D690B"/>
    <w:tbl>
      <w:tblPr>
        <w:tblStyle w:val="TableGrid"/>
        <w:tblW w:w="0" w:type="auto"/>
        <w:tblLook w:val="04A0" w:firstRow="1" w:lastRow="0" w:firstColumn="1" w:lastColumn="0" w:noHBand="0" w:noVBand="1"/>
      </w:tblPr>
      <w:tblGrid>
        <w:gridCol w:w="2088"/>
        <w:gridCol w:w="7488"/>
      </w:tblGrid>
      <w:tr w:rsidR="004E3DCC" w14:paraId="287889AA" w14:textId="77777777" w:rsidTr="00644A23">
        <w:tc>
          <w:tcPr>
            <w:tcW w:w="2088" w:type="dxa"/>
          </w:tcPr>
          <w:p w14:paraId="066D262F" w14:textId="77777777" w:rsidR="004E3DCC" w:rsidRDefault="004E3DCC" w:rsidP="00644A23">
            <w:r>
              <w:t>Use case Name</w:t>
            </w:r>
          </w:p>
          <w:p w14:paraId="4FC9E3D4" w14:textId="7FDF1A80" w:rsidR="005B7774" w:rsidRDefault="005B7774" w:rsidP="00644A23">
            <w:r>
              <w:t>(Tên use-case)</w:t>
            </w:r>
          </w:p>
        </w:tc>
        <w:tc>
          <w:tcPr>
            <w:tcW w:w="7488" w:type="dxa"/>
          </w:tcPr>
          <w:p w14:paraId="0F3612B6" w14:textId="3B83FA1A" w:rsidR="004E3DCC" w:rsidRDefault="00F874C6" w:rsidP="007201F3">
            <w:r>
              <w:t>Mua tài khoản trên hệ thống</w:t>
            </w:r>
          </w:p>
        </w:tc>
      </w:tr>
      <w:tr w:rsidR="004E3DCC" w14:paraId="68C3EDFE" w14:textId="77777777" w:rsidTr="00644A23">
        <w:tc>
          <w:tcPr>
            <w:tcW w:w="2088" w:type="dxa"/>
          </w:tcPr>
          <w:p w14:paraId="2D08917E" w14:textId="77777777" w:rsidR="004E3DCC" w:rsidRDefault="004E3DCC" w:rsidP="00644A23">
            <w:r>
              <w:t>Brief description</w:t>
            </w:r>
          </w:p>
          <w:p w14:paraId="3346056B" w14:textId="3BBD65F4" w:rsidR="005B7774" w:rsidRDefault="005B7774" w:rsidP="00644A23">
            <w:r>
              <w:t>(Mô tả)</w:t>
            </w:r>
          </w:p>
        </w:tc>
        <w:tc>
          <w:tcPr>
            <w:tcW w:w="7488" w:type="dxa"/>
          </w:tcPr>
          <w:p w14:paraId="204A985D" w14:textId="5101D3E3" w:rsidR="004E3DCC" w:rsidRDefault="00F874C6" w:rsidP="00D8281D">
            <w:r>
              <w:t>Use case này miêu tả cách phần mềm thực hiện việc mua tài khoản của khách hàng.</w:t>
            </w:r>
          </w:p>
        </w:tc>
      </w:tr>
      <w:tr w:rsidR="004E3DCC" w14:paraId="7A0C2E99" w14:textId="77777777" w:rsidTr="00644A23">
        <w:tc>
          <w:tcPr>
            <w:tcW w:w="2088" w:type="dxa"/>
          </w:tcPr>
          <w:p w14:paraId="6BFD25BE" w14:textId="77777777" w:rsidR="004E3DCC" w:rsidRDefault="004E3DCC" w:rsidP="00644A23">
            <w:r>
              <w:t>Actors</w:t>
            </w:r>
          </w:p>
          <w:p w14:paraId="3F8E0AAE" w14:textId="684C9A8B" w:rsidR="005B7774" w:rsidRDefault="005B7774" w:rsidP="00644A23">
            <w:r>
              <w:t>(Actors)</w:t>
            </w:r>
          </w:p>
        </w:tc>
        <w:tc>
          <w:tcPr>
            <w:tcW w:w="7488" w:type="dxa"/>
          </w:tcPr>
          <w:p w14:paraId="473C9425" w14:textId="6B6E6F45" w:rsidR="004E3DCC" w:rsidRDefault="00F874C6" w:rsidP="00644A23">
            <w:r>
              <w:t>Login Customer</w:t>
            </w:r>
          </w:p>
        </w:tc>
      </w:tr>
      <w:tr w:rsidR="004E3DCC" w14:paraId="1DF2CA70" w14:textId="77777777" w:rsidTr="00644A23">
        <w:tc>
          <w:tcPr>
            <w:tcW w:w="2088" w:type="dxa"/>
          </w:tcPr>
          <w:p w14:paraId="5DD1A8A7" w14:textId="77777777" w:rsidR="004E3DCC" w:rsidRDefault="004E3DCC" w:rsidP="00644A23">
            <w:r>
              <w:t>Basic Flow</w:t>
            </w:r>
          </w:p>
          <w:p w14:paraId="406497A5" w14:textId="357830DE" w:rsidR="005B7774" w:rsidRDefault="005B7774" w:rsidP="00644A23">
            <w:r>
              <w:t>(Luồng cơ bản)</w:t>
            </w:r>
          </w:p>
        </w:tc>
        <w:tc>
          <w:tcPr>
            <w:tcW w:w="7488" w:type="dxa"/>
          </w:tcPr>
          <w:p w14:paraId="6E1A7CB7" w14:textId="2D2D22B9" w:rsidR="00804E89" w:rsidRDefault="00F874C6" w:rsidP="00644A23">
            <w:pPr>
              <w:pStyle w:val="ListParagraph"/>
              <w:numPr>
                <w:ilvl w:val="0"/>
                <w:numId w:val="22"/>
              </w:numPr>
              <w:spacing w:after="0" w:line="240" w:lineRule="auto"/>
            </w:pPr>
            <w:r>
              <w:t>Tại trang chủ, khách hàng chọn danh mục game, khoảng giá cần mua</w:t>
            </w:r>
            <w:r w:rsidR="004E4FE4">
              <w:t xml:space="preserve"> và bấm “Tìm Kiếm”</w:t>
            </w:r>
            <w:r>
              <w:t>.</w:t>
            </w:r>
          </w:p>
          <w:p w14:paraId="092F6847" w14:textId="399233B6" w:rsidR="004E3DCC" w:rsidRPr="002C7CB2" w:rsidRDefault="00F874C6" w:rsidP="00644A23">
            <w:pPr>
              <w:pStyle w:val="ListParagraph"/>
              <w:numPr>
                <w:ilvl w:val="0"/>
                <w:numId w:val="22"/>
              </w:numPr>
              <w:spacing w:after="0" w:line="240" w:lineRule="auto"/>
            </w:pPr>
            <w:r>
              <w:t>Hệ thống hiển thị những tài khoản phù hợp với yêu cầu tìm kiếm của khách hàng.</w:t>
            </w:r>
          </w:p>
          <w:p w14:paraId="7AC01F91" w14:textId="4E71C197" w:rsidR="004E3DCC" w:rsidRDefault="00F874C6" w:rsidP="001C5212">
            <w:pPr>
              <w:pStyle w:val="ListParagraph"/>
              <w:numPr>
                <w:ilvl w:val="0"/>
                <w:numId w:val="22"/>
              </w:numPr>
              <w:spacing w:after="0" w:line="240" w:lineRule="auto"/>
            </w:pPr>
            <w:r>
              <w:t>Khách hàng bấm nút “Mua Ngay” tại ô của tài khoản đó.</w:t>
            </w:r>
          </w:p>
          <w:p w14:paraId="3787EB39" w14:textId="49CE7906" w:rsidR="00F02F9F" w:rsidRDefault="00F874C6" w:rsidP="00F02F9F">
            <w:pPr>
              <w:pStyle w:val="ListParagraph"/>
              <w:numPr>
                <w:ilvl w:val="0"/>
                <w:numId w:val="22"/>
              </w:numPr>
              <w:spacing w:after="0" w:line="240" w:lineRule="auto"/>
            </w:pPr>
            <w:r>
              <w:t xml:space="preserve">Hệ thống sẽ chuyển trang sang trang đặt hàng để khách hàng điền thông tin (Email, Số điện thoại, </w:t>
            </w:r>
            <w:r w:rsidR="004E4FE4">
              <w:t xml:space="preserve">Họ tên, </w:t>
            </w:r>
            <w:r>
              <w:t>…).</w:t>
            </w:r>
          </w:p>
          <w:p w14:paraId="7457B2C2" w14:textId="638F7DFE" w:rsidR="00F02F9F" w:rsidRDefault="004E4FE4" w:rsidP="00DE2F23">
            <w:pPr>
              <w:pStyle w:val="ListParagraph"/>
              <w:numPr>
                <w:ilvl w:val="0"/>
                <w:numId w:val="22"/>
              </w:numPr>
              <w:spacing w:after="0" w:line="240" w:lineRule="auto"/>
            </w:pPr>
            <w:r>
              <w:t>Sau khi xác nhận thông tin đặt hàng, hệ thống sẽ chuyển sang trang hiển thị lại thông tin khách hàng đã nhập, đồng thời hiển thị thêm phương thức thanh toán cho khách hàng chọn trước khi xác nhận.</w:t>
            </w:r>
          </w:p>
          <w:p w14:paraId="612A4D27" w14:textId="77777777" w:rsidR="009B420A" w:rsidRDefault="004E4FE4" w:rsidP="00A5675A">
            <w:pPr>
              <w:pStyle w:val="ListParagraph"/>
              <w:numPr>
                <w:ilvl w:val="0"/>
                <w:numId w:val="22"/>
              </w:numPr>
              <w:spacing w:after="0" w:line="240" w:lineRule="auto"/>
            </w:pPr>
            <w:r>
              <w:t>Sau khi xác nhận và thanh toán thành công, hệ thống sẽ xử lý đơn hàng và trở về trang chủ. Sau đó gửi thông tin tài khoản qua địa chỉ email, mã code riêng để có thể liên hệ với người bán nếu xảy ra vấn đề.</w:t>
            </w:r>
          </w:p>
          <w:p w14:paraId="6371C080" w14:textId="22358C3A" w:rsidR="008179E4" w:rsidRPr="00F02F9F" w:rsidRDefault="008179E4" w:rsidP="00A5675A">
            <w:pPr>
              <w:pStyle w:val="ListParagraph"/>
              <w:numPr>
                <w:ilvl w:val="0"/>
                <w:numId w:val="22"/>
              </w:numPr>
              <w:spacing w:after="0" w:line="240" w:lineRule="auto"/>
            </w:pPr>
            <w:r>
              <w:t>Hệ thống lưu lại dữ liệu tài khoản và thông tin mà khách đặt hàng.</w:t>
            </w:r>
          </w:p>
        </w:tc>
      </w:tr>
      <w:tr w:rsidR="004E3DCC" w14:paraId="4AAA718D" w14:textId="77777777" w:rsidTr="00644A23">
        <w:tc>
          <w:tcPr>
            <w:tcW w:w="2088" w:type="dxa"/>
          </w:tcPr>
          <w:p w14:paraId="5EF78F3C" w14:textId="77777777" w:rsidR="004E3DCC" w:rsidRDefault="004E3DCC" w:rsidP="00644A23">
            <w:r>
              <w:lastRenderedPageBreak/>
              <w:t>Alternative Flows</w:t>
            </w:r>
          </w:p>
          <w:p w14:paraId="064CFFA9" w14:textId="3B5431F7" w:rsidR="005B7774" w:rsidRDefault="005B7774" w:rsidP="00644A23">
            <w:r>
              <w:t>(Các luồng thay thế)</w:t>
            </w:r>
          </w:p>
        </w:tc>
        <w:tc>
          <w:tcPr>
            <w:tcW w:w="7488" w:type="dxa"/>
          </w:tcPr>
          <w:p w14:paraId="52F8A91F" w14:textId="044D2EE7" w:rsidR="004E3DCC" w:rsidRPr="00613915" w:rsidRDefault="004E3DCC" w:rsidP="00644A23">
            <w:pPr>
              <w:rPr>
                <w:b/>
              </w:rPr>
            </w:pPr>
            <w:r w:rsidRPr="00613915">
              <w:rPr>
                <w:b/>
              </w:rPr>
              <w:t xml:space="preserve">Alternative flow 1: </w:t>
            </w:r>
            <w:r w:rsidR="004E4FE4">
              <w:rPr>
                <w:b/>
              </w:rPr>
              <w:t>Khách hàng vẫn chưa đăng nhập vào hệ thống</w:t>
            </w:r>
          </w:p>
          <w:p w14:paraId="287CE2FB" w14:textId="0A91035C" w:rsidR="004E3DCC" w:rsidRDefault="004E4FE4" w:rsidP="004E3DCC">
            <w:pPr>
              <w:pStyle w:val="ListParagraph"/>
              <w:numPr>
                <w:ilvl w:val="0"/>
                <w:numId w:val="23"/>
              </w:numPr>
              <w:spacing w:after="0" w:line="240" w:lineRule="auto"/>
            </w:pPr>
            <w:r>
              <w:t>Từ bước 3, nếu như khách hàng vẫn chưa đăng nhập vào hệ thống, hệ thống sẽ chuyển sang trang Đăng Nhập.</w:t>
            </w:r>
          </w:p>
          <w:p w14:paraId="783A9EE9" w14:textId="516CCBCE" w:rsidR="004E4FE4" w:rsidRDefault="004E4FE4" w:rsidP="004E3DCC">
            <w:pPr>
              <w:pStyle w:val="ListParagraph"/>
              <w:numPr>
                <w:ilvl w:val="0"/>
                <w:numId w:val="23"/>
              </w:numPr>
              <w:spacing w:after="0" w:line="240" w:lineRule="auto"/>
            </w:pPr>
            <w:r>
              <w:t>Sau khi đăng nhập thành công, hệ thống trở về trang chủ.</w:t>
            </w:r>
          </w:p>
          <w:p w14:paraId="0F90A2EE" w14:textId="77777777" w:rsidR="004E3DCC" w:rsidRDefault="004E3DCC" w:rsidP="00644A23"/>
          <w:p w14:paraId="3AC74D11" w14:textId="7E5CC574" w:rsidR="004E3DCC" w:rsidRPr="00613915" w:rsidRDefault="000266C1" w:rsidP="00644A23">
            <w:pPr>
              <w:rPr>
                <w:b/>
              </w:rPr>
            </w:pPr>
            <w:r>
              <w:rPr>
                <w:b/>
              </w:rPr>
              <w:t>Alternative</w:t>
            </w:r>
            <w:r w:rsidR="004E3DCC">
              <w:rPr>
                <w:b/>
              </w:rPr>
              <w:t xml:space="preserve"> flow 2</w:t>
            </w:r>
            <w:r w:rsidR="004E3DCC" w:rsidRPr="00613915">
              <w:rPr>
                <w:b/>
              </w:rPr>
              <w:t xml:space="preserve">: </w:t>
            </w:r>
            <w:r w:rsidR="004E4FE4">
              <w:rPr>
                <w:b/>
              </w:rPr>
              <w:t xml:space="preserve">Khách hàng </w:t>
            </w:r>
            <w:r w:rsidR="00ED605C">
              <w:rPr>
                <w:b/>
              </w:rPr>
              <w:t>chọn thanh toán bằng Thẻ Cào</w:t>
            </w:r>
          </w:p>
          <w:p w14:paraId="631BC7AF" w14:textId="407C6674" w:rsidR="00ED605C" w:rsidRDefault="00ED605C" w:rsidP="00E03F5B">
            <w:pPr>
              <w:pStyle w:val="ListParagraph"/>
              <w:numPr>
                <w:ilvl w:val="0"/>
                <w:numId w:val="25"/>
              </w:numPr>
              <w:spacing w:after="0" w:line="240" w:lineRule="auto"/>
            </w:pPr>
            <w:r>
              <w:t>Từ bước 5, để tránh rủi ro khi xử lý Thẻ Cào tự động, hệ thống sẽ yêu cầu khách hàng chờ đợi đến khi bên người bán hoặc kiểm duyệt xác nhận Thẻ Cào đã được nạp thành công (hiển thị tại trang lịch sử đặt hàng).</w:t>
            </w:r>
          </w:p>
          <w:p w14:paraId="762C4D7A" w14:textId="7F7F2B88" w:rsidR="009D00EE" w:rsidRDefault="00ED605C" w:rsidP="00E03F5B">
            <w:pPr>
              <w:pStyle w:val="ListParagraph"/>
              <w:numPr>
                <w:ilvl w:val="0"/>
                <w:numId w:val="25"/>
              </w:numPr>
              <w:spacing w:after="0" w:line="240" w:lineRule="auto"/>
            </w:pPr>
            <w:r>
              <w:t>Sau khi nạp thành công, người bán sẽ cho hệ thống xử lý đặt hàng và gửi thông tin tài khoản qua thông tin liên hệ mà khách hàng đã nhập.</w:t>
            </w:r>
            <w:r w:rsidR="004E4FE4">
              <w:t xml:space="preserve"> </w:t>
            </w:r>
          </w:p>
          <w:p w14:paraId="07A7C7D9" w14:textId="4CB60807" w:rsidR="00366692" w:rsidRDefault="00366692" w:rsidP="00D35282"/>
        </w:tc>
      </w:tr>
      <w:tr w:rsidR="004E3DCC" w14:paraId="628E4416" w14:textId="77777777" w:rsidTr="00644A23">
        <w:tc>
          <w:tcPr>
            <w:tcW w:w="2088" w:type="dxa"/>
          </w:tcPr>
          <w:p w14:paraId="280DB2E3" w14:textId="77777777" w:rsidR="004E3DCC" w:rsidRDefault="004E3DCC" w:rsidP="00644A23">
            <w:r>
              <w:t>Pre-conditions</w:t>
            </w:r>
          </w:p>
          <w:p w14:paraId="07D2FE06" w14:textId="60D918C8" w:rsidR="005B7774" w:rsidRDefault="005B7774" w:rsidP="00644A23">
            <w:r>
              <w:t>(Điều kiện đầu vào)</w:t>
            </w:r>
          </w:p>
        </w:tc>
        <w:tc>
          <w:tcPr>
            <w:tcW w:w="7488" w:type="dxa"/>
          </w:tcPr>
          <w:p w14:paraId="4467F0D0" w14:textId="4C5B99F7" w:rsidR="004E3DCC" w:rsidRDefault="00ED605C" w:rsidP="00644A23">
            <w:r>
              <w:t>Khách hàng truy cập vào website trang chủ tại:</w:t>
            </w:r>
            <w:r w:rsidR="004E3DCC">
              <w:t xml:space="preserve"> </w:t>
            </w:r>
            <w:r w:rsidR="00F874C6">
              <w:t>https://accountsharing.com.vn</w:t>
            </w:r>
          </w:p>
        </w:tc>
      </w:tr>
      <w:tr w:rsidR="004E3DCC" w14:paraId="3AFF265B" w14:textId="77777777" w:rsidTr="00644A23">
        <w:tc>
          <w:tcPr>
            <w:tcW w:w="2088" w:type="dxa"/>
          </w:tcPr>
          <w:p w14:paraId="0398A1BA" w14:textId="77777777" w:rsidR="004E3DCC" w:rsidRDefault="004E3DCC" w:rsidP="00644A23">
            <w:r>
              <w:t>Post-conditions</w:t>
            </w:r>
          </w:p>
          <w:p w14:paraId="06D6E8BF" w14:textId="44707593" w:rsidR="005B7774" w:rsidRDefault="005B7774" w:rsidP="00644A23">
            <w:r>
              <w:t>(Điều kiện đầu ra)</w:t>
            </w:r>
          </w:p>
        </w:tc>
        <w:tc>
          <w:tcPr>
            <w:tcW w:w="7488" w:type="dxa"/>
          </w:tcPr>
          <w:p w14:paraId="7DAB9850" w14:textId="693EEB41" w:rsidR="004E3DCC" w:rsidRDefault="00ED605C" w:rsidP="000A0E7B">
            <w:r>
              <w:t>Hệ thống xử lý đơn hàng tài khoản và gửi thông tin cho khách hàng sau khi thanh toán thành công. Sau đó trở về trang chủ.</w:t>
            </w:r>
          </w:p>
        </w:tc>
      </w:tr>
    </w:tbl>
    <w:p w14:paraId="696F3D1C" w14:textId="77777777" w:rsidR="004E3DCC" w:rsidRDefault="004E3DCC" w:rsidP="004E3DCC"/>
    <w:p w14:paraId="6B884305" w14:textId="422A0FEB" w:rsidR="00512FAF" w:rsidRDefault="00F25C41" w:rsidP="00F25C41">
      <w:pPr>
        <w:pStyle w:val="Heading2"/>
        <w:rPr>
          <w:lang w:val="vi-VN"/>
        </w:rPr>
      </w:pPr>
      <w:bookmarkStart w:id="3" w:name="_Toc416105493"/>
      <w:r>
        <w:t xml:space="preserve">Use-case: </w:t>
      </w:r>
      <w:r w:rsidR="00ED605C">
        <w:t>Quản Lý Tài Khoản</w:t>
      </w:r>
      <w:bookmarkEnd w:id="3"/>
      <w:r w:rsidR="009F0A78">
        <w:t xml:space="preserve"> Game</w:t>
      </w:r>
    </w:p>
    <w:p w14:paraId="65800D93" w14:textId="57BDAB68" w:rsidR="002C788A" w:rsidRDefault="002C788A" w:rsidP="002C788A">
      <w:pPr>
        <w:rPr>
          <w:lang w:val="vi-VN"/>
        </w:rPr>
      </w:pPr>
    </w:p>
    <w:tbl>
      <w:tblPr>
        <w:tblStyle w:val="TableGrid"/>
        <w:tblW w:w="0" w:type="auto"/>
        <w:tblLook w:val="04A0" w:firstRow="1" w:lastRow="0" w:firstColumn="1" w:lastColumn="0" w:noHBand="0" w:noVBand="1"/>
      </w:tblPr>
      <w:tblGrid>
        <w:gridCol w:w="2088"/>
        <w:gridCol w:w="7488"/>
      </w:tblGrid>
      <w:tr w:rsidR="00ED605C" w14:paraId="0A6F93AF" w14:textId="77777777" w:rsidTr="00974C6F">
        <w:tc>
          <w:tcPr>
            <w:tcW w:w="2088" w:type="dxa"/>
          </w:tcPr>
          <w:p w14:paraId="2F08C552" w14:textId="77777777" w:rsidR="00ED605C" w:rsidRDefault="00ED605C" w:rsidP="00974C6F">
            <w:r>
              <w:t>Use case Name</w:t>
            </w:r>
          </w:p>
          <w:p w14:paraId="7E86A603" w14:textId="77777777" w:rsidR="00ED605C" w:rsidRDefault="00ED605C" w:rsidP="00974C6F">
            <w:r>
              <w:t>(Tên use-case)</w:t>
            </w:r>
          </w:p>
        </w:tc>
        <w:tc>
          <w:tcPr>
            <w:tcW w:w="7488" w:type="dxa"/>
          </w:tcPr>
          <w:p w14:paraId="0E9BCF62" w14:textId="72379054" w:rsidR="00ED605C" w:rsidRDefault="00ED605C" w:rsidP="00974C6F">
            <w:r>
              <w:t>Quản lý tài khoản</w:t>
            </w:r>
            <w:r w:rsidR="008179E4">
              <w:t xml:space="preserve"> game</w:t>
            </w:r>
            <w:r>
              <w:t xml:space="preserve"> trên hệ thống</w:t>
            </w:r>
          </w:p>
        </w:tc>
      </w:tr>
      <w:tr w:rsidR="00ED605C" w14:paraId="6337D529" w14:textId="77777777" w:rsidTr="00974C6F">
        <w:tc>
          <w:tcPr>
            <w:tcW w:w="2088" w:type="dxa"/>
          </w:tcPr>
          <w:p w14:paraId="75815313" w14:textId="77777777" w:rsidR="00ED605C" w:rsidRDefault="00ED605C" w:rsidP="00974C6F">
            <w:r>
              <w:t>Brief description</w:t>
            </w:r>
          </w:p>
          <w:p w14:paraId="7D5CEA13" w14:textId="77777777" w:rsidR="00ED605C" w:rsidRDefault="00ED605C" w:rsidP="00974C6F">
            <w:r>
              <w:t>(Mô tả)</w:t>
            </w:r>
          </w:p>
        </w:tc>
        <w:tc>
          <w:tcPr>
            <w:tcW w:w="7488" w:type="dxa"/>
          </w:tcPr>
          <w:p w14:paraId="708CC393" w14:textId="65280C63" w:rsidR="00ED605C" w:rsidRDefault="00ED605C" w:rsidP="00974C6F">
            <w:r>
              <w:t>Use case này miêu tả cách phần mềm thực hiện việc quản lý tài khoản của người bán.</w:t>
            </w:r>
          </w:p>
        </w:tc>
      </w:tr>
      <w:tr w:rsidR="00ED605C" w14:paraId="0483B7F4" w14:textId="77777777" w:rsidTr="00974C6F">
        <w:tc>
          <w:tcPr>
            <w:tcW w:w="2088" w:type="dxa"/>
          </w:tcPr>
          <w:p w14:paraId="6FF98259" w14:textId="77777777" w:rsidR="00ED605C" w:rsidRDefault="00ED605C" w:rsidP="00974C6F">
            <w:r>
              <w:t>Actors</w:t>
            </w:r>
          </w:p>
          <w:p w14:paraId="520A8538" w14:textId="77777777" w:rsidR="00ED605C" w:rsidRDefault="00ED605C" w:rsidP="00974C6F">
            <w:r>
              <w:t>(Actors)</w:t>
            </w:r>
          </w:p>
        </w:tc>
        <w:tc>
          <w:tcPr>
            <w:tcW w:w="7488" w:type="dxa"/>
          </w:tcPr>
          <w:p w14:paraId="78A59CF7" w14:textId="764B084A" w:rsidR="00ED605C" w:rsidRDefault="00ED605C" w:rsidP="00974C6F">
            <w:r>
              <w:t>Salesman.</w:t>
            </w:r>
          </w:p>
        </w:tc>
      </w:tr>
      <w:tr w:rsidR="00ED605C" w:rsidRPr="00F02F9F" w14:paraId="7D5076DB" w14:textId="77777777" w:rsidTr="00974C6F">
        <w:tc>
          <w:tcPr>
            <w:tcW w:w="2088" w:type="dxa"/>
          </w:tcPr>
          <w:p w14:paraId="4C34C7CF" w14:textId="77777777" w:rsidR="00ED605C" w:rsidRDefault="00ED605C" w:rsidP="00974C6F">
            <w:r>
              <w:t>Basic Flow</w:t>
            </w:r>
          </w:p>
          <w:p w14:paraId="1FE22492" w14:textId="77777777" w:rsidR="00ED605C" w:rsidRDefault="00ED605C" w:rsidP="00974C6F">
            <w:r>
              <w:t>(Luồng cơ bản)</w:t>
            </w:r>
          </w:p>
        </w:tc>
        <w:tc>
          <w:tcPr>
            <w:tcW w:w="7488" w:type="dxa"/>
          </w:tcPr>
          <w:p w14:paraId="17F36A3D" w14:textId="70B7EE46" w:rsidR="008179E4" w:rsidRDefault="008179E4" w:rsidP="008179E4">
            <w:pPr>
              <w:spacing w:line="240" w:lineRule="auto"/>
              <w:ind w:left="360"/>
            </w:pPr>
            <w:r>
              <w:t xml:space="preserve">1.   </w:t>
            </w:r>
            <w:r w:rsidR="00ED605C">
              <w:t xml:space="preserve">Tại </w:t>
            </w:r>
            <w:r>
              <w:t>trang chủ, người bán bấm vào nút “Quản Lý Tài Khoản Game”</w:t>
            </w:r>
          </w:p>
          <w:p w14:paraId="74D2BEB4" w14:textId="6B1218FA" w:rsidR="00ED605C" w:rsidRDefault="008179E4" w:rsidP="008179E4">
            <w:pPr>
              <w:spacing w:line="240" w:lineRule="auto"/>
              <w:ind w:left="360"/>
            </w:pPr>
            <w:r>
              <w:t xml:space="preserve">2.   </w:t>
            </w:r>
            <w:r w:rsidR="00ED605C">
              <w:t xml:space="preserve">Hệ thống hiển thị những tài khoản </w:t>
            </w:r>
            <w:r>
              <w:t>mà người bán đang bán ra.</w:t>
            </w:r>
          </w:p>
          <w:p w14:paraId="30551912" w14:textId="15A64EF3" w:rsidR="008179E4" w:rsidRDefault="008179E4" w:rsidP="008179E4">
            <w:pPr>
              <w:spacing w:line="240" w:lineRule="auto"/>
              <w:ind w:left="360"/>
            </w:pPr>
            <w:r>
              <w:t>3.   Người bán có thể chọn “Thêm một tài khoản mới, xóa tài khoản / chỉnh sửa tài khoản” tại mục tài khoản đã chọn.</w:t>
            </w:r>
          </w:p>
          <w:p w14:paraId="282F8F41" w14:textId="1D196F1B" w:rsidR="008179E4" w:rsidRDefault="008179E4" w:rsidP="008179E4">
            <w:pPr>
              <w:spacing w:line="240" w:lineRule="auto"/>
              <w:ind w:left="360"/>
            </w:pPr>
            <w:r>
              <w:t>4.   Người bán nhập đầy đủ thông tin như “</w:t>
            </w:r>
            <w:r w:rsidR="00701358">
              <w:t>Danh mục t</w:t>
            </w:r>
            <w:r w:rsidR="004908C6">
              <w:t>rò chơi, thông tin tài khoản, thông tin bảo mật, giá cả</w:t>
            </w:r>
            <w:r w:rsidR="00701358">
              <w:t>, …</w:t>
            </w:r>
            <w:r w:rsidR="004908C6">
              <w:t>”.</w:t>
            </w:r>
          </w:p>
          <w:p w14:paraId="5725AF29" w14:textId="2792F160" w:rsidR="004908C6" w:rsidRDefault="004908C6" w:rsidP="008179E4">
            <w:pPr>
              <w:spacing w:line="240" w:lineRule="auto"/>
              <w:ind w:left="360"/>
            </w:pPr>
            <w:r>
              <w:t>5.   Sau khi thực hiện việc “Thêm, Xóa, Sửa”, hệ thống sẽ lưu lại yêu cầu và chuyển sang cho quyền “Admin” hoặc “Mod” để xử lý yêu cầu.</w:t>
            </w:r>
          </w:p>
          <w:p w14:paraId="4B42B27C" w14:textId="069AF1F3" w:rsidR="004908C6" w:rsidRDefault="004908C6" w:rsidP="008179E4">
            <w:pPr>
              <w:spacing w:line="240" w:lineRule="auto"/>
              <w:ind w:left="360"/>
            </w:pPr>
            <w:r>
              <w:t>6.   Nếu “Admin” hoặc “Mod” đồng ý yêu cầu, hệ thống sẽ cập nhật thông tin tài khoản game mới nhất.</w:t>
            </w:r>
          </w:p>
          <w:p w14:paraId="0D117CD3" w14:textId="77777777" w:rsidR="008179E4" w:rsidRPr="002C7CB2" w:rsidRDefault="008179E4" w:rsidP="008179E4">
            <w:pPr>
              <w:spacing w:line="240" w:lineRule="auto"/>
              <w:ind w:left="360"/>
            </w:pPr>
          </w:p>
          <w:p w14:paraId="2F9EE1FD" w14:textId="703F64B9" w:rsidR="00ED605C" w:rsidRPr="00F02F9F" w:rsidRDefault="00ED605C" w:rsidP="008179E4">
            <w:pPr>
              <w:pStyle w:val="ListParagraph"/>
              <w:spacing w:after="0" w:line="240" w:lineRule="auto"/>
            </w:pPr>
          </w:p>
        </w:tc>
      </w:tr>
      <w:tr w:rsidR="00ED605C" w14:paraId="5BC60552" w14:textId="77777777" w:rsidTr="00974C6F">
        <w:tc>
          <w:tcPr>
            <w:tcW w:w="2088" w:type="dxa"/>
          </w:tcPr>
          <w:p w14:paraId="12ECA87F" w14:textId="77777777" w:rsidR="00ED605C" w:rsidRDefault="00ED605C" w:rsidP="00974C6F">
            <w:r>
              <w:t>Alternative Flows</w:t>
            </w:r>
          </w:p>
          <w:p w14:paraId="1C08CA35" w14:textId="77777777" w:rsidR="00ED605C" w:rsidRDefault="00ED605C" w:rsidP="00974C6F">
            <w:r>
              <w:t>(Các luồng thay thế)</w:t>
            </w:r>
          </w:p>
        </w:tc>
        <w:tc>
          <w:tcPr>
            <w:tcW w:w="7488" w:type="dxa"/>
          </w:tcPr>
          <w:p w14:paraId="18422454" w14:textId="3BB308BD" w:rsidR="00ED605C" w:rsidRPr="00613915" w:rsidRDefault="00ED605C" w:rsidP="00974C6F">
            <w:pPr>
              <w:rPr>
                <w:b/>
              </w:rPr>
            </w:pPr>
            <w:r w:rsidRPr="00613915">
              <w:rPr>
                <w:b/>
              </w:rPr>
              <w:t xml:space="preserve">Alternative flow 1: </w:t>
            </w:r>
            <w:r w:rsidR="004908C6">
              <w:rPr>
                <w:b/>
              </w:rPr>
              <w:t>“Admin” hoặc “Mod” từ chối yêu cầu.</w:t>
            </w:r>
          </w:p>
          <w:p w14:paraId="23F4DA16" w14:textId="2FFEDB1C" w:rsidR="004908C6" w:rsidRDefault="004908C6" w:rsidP="004908C6">
            <w:pPr>
              <w:spacing w:line="240" w:lineRule="auto"/>
              <w:ind w:left="360"/>
            </w:pPr>
            <w:r>
              <w:t>1.   Từ bước 5, nếu như “Admin hoặc “Mod” từ chối yêu cầu, bên họ cần cung cấp lý do rõ ràng để hệ thống hiển thị ngược lại trong lịch sử yêu cầu của người bán.</w:t>
            </w:r>
          </w:p>
          <w:p w14:paraId="57A633EB" w14:textId="2E10AC31" w:rsidR="00ED605C" w:rsidRDefault="004908C6" w:rsidP="004908C6">
            <w:pPr>
              <w:spacing w:line="240" w:lineRule="auto"/>
              <w:ind w:left="360"/>
            </w:pPr>
            <w:r>
              <w:t>2.   Hệ thống giữ nguyên thông tin tài khoản cũ hoặc tạm gỡ tài khoản</w:t>
            </w:r>
            <w:r w:rsidR="00115415">
              <w:t xml:space="preserve"> (kiểm duyệt viên, Admin quyết định)</w:t>
            </w:r>
            <w:r>
              <w:t xml:space="preserve"> do thông tin tài khoản game của người bán đã không còn an toàn.</w:t>
            </w:r>
          </w:p>
          <w:p w14:paraId="5C705050" w14:textId="49763A45" w:rsidR="004908C6" w:rsidRDefault="004908C6" w:rsidP="004908C6">
            <w:pPr>
              <w:spacing w:line="240" w:lineRule="auto"/>
              <w:ind w:left="360"/>
            </w:pPr>
          </w:p>
        </w:tc>
      </w:tr>
      <w:tr w:rsidR="00ED605C" w14:paraId="2842521A" w14:textId="77777777" w:rsidTr="00974C6F">
        <w:tc>
          <w:tcPr>
            <w:tcW w:w="2088" w:type="dxa"/>
          </w:tcPr>
          <w:p w14:paraId="56C70915" w14:textId="77777777" w:rsidR="00ED605C" w:rsidRDefault="00ED605C" w:rsidP="00974C6F">
            <w:r>
              <w:t>Pre-conditions</w:t>
            </w:r>
          </w:p>
          <w:p w14:paraId="2CB452DB" w14:textId="77777777" w:rsidR="00ED605C" w:rsidRDefault="00ED605C" w:rsidP="00974C6F">
            <w:r>
              <w:lastRenderedPageBreak/>
              <w:t>(Điều kiện đầu vào)</w:t>
            </w:r>
          </w:p>
        </w:tc>
        <w:tc>
          <w:tcPr>
            <w:tcW w:w="7488" w:type="dxa"/>
          </w:tcPr>
          <w:p w14:paraId="1CDB6870" w14:textId="01163900" w:rsidR="00ED605C" w:rsidRDefault="004908C6" w:rsidP="00974C6F">
            <w:r>
              <w:lastRenderedPageBreak/>
              <w:t>Người bán</w:t>
            </w:r>
            <w:r w:rsidR="00ED605C">
              <w:t xml:space="preserve"> truy cập vào website trang chủ tại: </w:t>
            </w:r>
            <w:hyperlink r:id="rId9" w:history="1">
              <w:r w:rsidRPr="00DB0FBF">
                <w:rPr>
                  <w:rStyle w:val="Hyperlink"/>
                </w:rPr>
                <w:t>https://accountsharing.com.vn</w:t>
              </w:r>
            </w:hyperlink>
            <w:r>
              <w:t xml:space="preserve"> và </w:t>
            </w:r>
            <w:r>
              <w:lastRenderedPageBreak/>
              <w:t>bấm vào nút quản lý tài khoản</w:t>
            </w:r>
          </w:p>
        </w:tc>
      </w:tr>
      <w:tr w:rsidR="00ED605C" w14:paraId="02F755A0" w14:textId="77777777" w:rsidTr="00974C6F">
        <w:tc>
          <w:tcPr>
            <w:tcW w:w="2088" w:type="dxa"/>
          </w:tcPr>
          <w:p w14:paraId="135478E1" w14:textId="77777777" w:rsidR="00ED605C" w:rsidRDefault="00ED605C" w:rsidP="00974C6F">
            <w:r>
              <w:lastRenderedPageBreak/>
              <w:t>Post-conditions</w:t>
            </w:r>
          </w:p>
          <w:p w14:paraId="2AAE0384" w14:textId="77777777" w:rsidR="00ED605C" w:rsidRDefault="00ED605C" w:rsidP="00974C6F">
            <w:r>
              <w:t>(Điều kiện đầu ra)</w:t>
            </w:r>
          </w:p>
        </w:tc>
        <w:tc>
          <w:tcPr>
            <w:tcW w:w="7488" w:type="dxa"/>
          </w:tcPr>
          <w:p w14:paraId="70C9A622" w14:textId="14AEE426" w:rsidR="00ED605C" w:rsidRDefault="00ED605C" w:rsidP="00974C6F">
            <w:r>
              <w:t xml:space="preserve">Hệ thống xử lý </w:t>
            </w:r>
            <w:r w:rsidR="004908C6">
              <w:t>yêu cầu “Xóa, Cập Nhật, Tạo Mới” tài khoản game và trở về trang “Quản Lý Tài Khoản”, đồng thời lưu lại lịch sử yêu cầu và chi tiết cập nhật.</w:t>
            </w:r>
          </w:p>
        </w:tc>
      </w:tr>
    </w:tbl>
    <w:p w14:paraId="22659B6F" w14:textId="1B989D4A" w:rsidR="00ED605C" w:rsidRDefault="00ED605C" w:rsidP="002C788A">
      <w:pPr>
        <w:rPr>
          <w:lang w:val="vi-VN"/>
        </w:rPr>
      </w:pPr>
    </w:p>
    <w:p w14:paraId="74FB7C24" w14:textId="6C3EFFD9" w:rsidR="004908C6" w:rsidRDefault="004908C6" w:rsidP="004908C6">
      <w:pPr>
        <w:pStyle w:val="Heading2"/>
      </w:pPr>
      <w:r>
        <w:t>Use-case: Tạo Tài Khoản Hệ Thống</w:t>
      </w:r>
    </w:p>
    <w:p w14:paraId="47EA25F0" w14:textId="77777777" w:rsidR="004908C6" w:rsidRPr="004908C6" w:rsidRDefault="004908C6" w:rsidP="004908C6"/>
    <w:p w14:paraId="6ED67314" w14:textId="77777777" w:rsidR="004908C6" w:rsidRDefault="004908C6" w:rsidP="004908C6">
      <w:pPr>
        <w:rPr>
          <w:lang w:val="vi-VN"/>
        </w:rPr>
      </w:pPr>
    </w:p>
    <w:tbl>
      <w:tblPr>
        <w:tblStyle w:val="TableGrid"/>
        <w:tblW w:w="0" w:type="auto"/>
        <w:tblLook w:val="04A0" w:firstRow="1" w:lastRow="0" w:firstColumn="1" w:lastColumn="0" w:noHBand="0" w:noVBand="1"/>
      </w:tblPr>
      <w:tblGrid>
        <w:gridCol w:w="2088"/>
        <w:gridCol w:w="7488"/>
      </w:tblGrid>
      <w:tr w:rsidR="004908C6" w14:paraId="02A1AD95" w14:textId="77777777" w:rsidTr="00974C6F">
        <w:tc>
          <w:tcPr>
            <w:tcW w:w="2088" w:type="dxa"/>
          </w:tcPr>
          <w:p w14:paraId="3409A5CD" w14:textId="77777777" w:rsidR="004908C6" w:rsidRDefault="004908C6" w:rsidP="00974C6F">
            <w:r>
              <w:t>Use case Name</w:t>
            </w:r>
          </w:p>
          <w:p w14:paraId="712A73B9" w14:textId="77777777" w:rsidR="004908C6" w:rsidRDefault="004908C6" w:rsidP="00974C6F">
            <w:r>
              <w:t>(Tên use-case)</w:t>
            </w:r>
          </w:p>
        </w:tc>
        <w:tc>
          <w:tcPr>
            <w:tcW w:w="7488" w:type="dxa"/>
          </w:tcPr>
          <w:p w14:paraId="04A680A3" w14:textId="02CE8BFC" w:rsidR="004908C6" w:rsidRDefault="004908C6" w:rsidP="00974C6F">
            <w:r>
              <w:t>Tạo Tài Khoản Hệ Thống</w:t>
            </w:r>
          </w:p>
        </w:tc>
      </w:tr>
      <w:tr w:rsidR="004908C6" w14:paraId="4C12E1F7" w14:textId="77777777" w:rsidTr="00974C6F">
        <w:tc>
          <w:tcPr>
            <w:tcW w:w="2088" w:type="dxa"/>
          </w:tcPr>
          <w:p w14:paraId="0F8CE1BB" w14:textId="77777777" w:rsidR="004908C6" w:rsidRDefault="004908C6" w:rsidP="00974C6F">
            <w:r>
              <w:t>Brief description</w:t>
            </w:r>
          </w:p>
          <w:p w14:paraId="2ABC8A0B" w14:textId="77777777" w:rsidR="004908C6" w:rsidRDefault="004908C6" w:rsidP="00974C6F">
            <w:r>
              <w:t>(Mô tả)</w:t>
            </w:r>
          </w:p>
        </w:tc>
        <w:tc>
          <w:tcPr>
            <w:tcW w:w="7488" w:type="dxa"/>
          </w:tcPr>
          <w:p w14:paraId="1E08A0F0" w14:textId="738EA00D" w:rsidR="004908C6" w:rsidRDefault="004908C6" w:rsidP="00974C6F">
            <w:r>
              <w:t>Use case này miêu tả cách người tạo hệ thống, với chức vụ “Khách hàng, Người Bán và Kiểm Duyệt” để thực hiện các chức năng nhất định trên hệ thống.</w:t>
            </w:r>
          </w:p>
        </w:tc>
      </w:tr>
      <w:tr w:rsidR="004908C6" w14:paraId="72DBCD51" w14:textId="77777777" w:rsidTr="00974C6F">
        <w:tc>
          <w:tcPr>
            <w:tcW w:w="2088" w:type="dxa"/>
          </w:tcPr>
          <w:p w14:paraId="0B73A536" w14:textId="77777777" w:rsidR="004908C6" w:rsidRDefault="004908C6" w:rsidP="00974C6F">
            <w:r>
              <w:t>Actors</w:t>
            </w:r>
          </w:p>
          <w:p w14:paraId="6E95D258" w14:textId="77777777" w:rsidR="004908C6" w:rsidRDefault="004908C6" w:rsidP="00974C6F">
            <w:r>
              <w:t>(Actors)</w:t>
            </w:r>
          </w:p>
        </w:tc>
        <w:tc>
          <w:tcPr>
            <w:tcW w:w="7488" w:type="dxa"/>
          </w:tcPr>
          <w:p w14:paraId="04B36FFC" w14:textId="59F64127" w:rsidR="004908C6" w:rsidRDefault="004908C6" w:rsidP="00974C6F">
            <w:r>
              <w:t>Guest</w:t>
            </w:r>
          </w:p>
        </w:tc>
      </w:tr>
      <w:tr w:rsidR="004908C6" w:rsidRPr="00F02F9F" w14:paraId="623EECA1" w14:textId="77777777" w:rsidTr="00974C6F">
        <w:tc>
          <w:tcPr>
            <w:tcW w:w="2088" w:type="dxa"/>
          </w:tcPr>
          <w:p w14:paraId="75609429" w14:textId="77777777" w:rsidR="004908C6" w:rsidRDefault="004908C6" w:rsidP="00974C6F">
            <w:r>
              <w:t>Basic Flow</w:t>
            </w:r>
          </w:p>
          <w:p w14:paraId="1520CCED" w14:textId="77777777" w:rsidR="004908C6" w:rsidRDefault="004908C6" w:rsidP="00974C6F">
            <w:r>
              <w:t>(Luồng cơ bản)</w:t>
            </w:r>
          </w:p>
        </w:tc>
        <w:tc>
          <w:tcPr>
            <w:tcW w:w="7488" w:type="dxa"/>
          </w:tcPr>
          <w:p w14:paraId="26626675" w14:textId="1D698CBE" w:rsidR="004908C6" w:rsidRDefault="004908C6" w:rsidP="00974C6F">
            <w:pPr>
              <w:spacing w:line="240" w:lineRule="auto"/>
              <w:ind w:left="360"/>
            </w:pPr>
            <w:r>
              <w:t>1.   Tại trang chủ, người bán bấm vào nút “Đăng Ký Tài Khoản”</w:t>
            </w:r>
          </w:p>
          <w:p w14:paraId="28015F7C" w14:textId="1FE71596" w:rsidR="004908C6" w:rsidRDefault="004908C6" w:rsidP="00974C6F">
            <w:pPr>
              <w:spacing w:line="240" w:lineRule="auto"/>
              <w:ind w:left="360"/>
            </w:pPr>
            <w:r>
              <w:t>2.   Hệ thống hiển thị form yêu cầu người dùng nhập đủ thông tin cá nhân, thông tin liên hệ</w:t>
            </w:r>
            <w:r w:rsidR="009F0A78">
              <w:t>.</w:t>
            </w:r>
          </w:p>
          <w:p w14:paraId="57B8EEBD" w14:textId="37F8FD68" w:rsidR="004908C6" w:rsidRDefault="004908C6" w:rsidP="00974C6F">
            <w:pPr>
              <w:spacing w:line="240" w:lineRule="auto"/>
              <w:ind w:left="360"/>
            </w:pPr>
            <w:r>
              <w:t xml:space="preserve">3.   </w:t>
            </w:r>
            <w:r w:rsidR="009F0A78">
              <w:t>Khách chọn chức vụ cần tạo “Người bán”, hoặc “Khách Hàng”.</w:t>
            </w:r>
          </w:p>
          <w:p w14:paraId="6CABA891" w14:textId="3B23F55C" w:rsidR="004908C6" w:rsidRDefault="004908C6" w:rsidP="00974C6F">
            <w:pPr>
              <w:spacing w:line="240" w:lineRule="auto"/>
              <w:ind w:left="360"/>
            </w:pPr>
            <w:r>
              <w:t xml:space="preserve">4.   </w:t>
            </w:r>
            <w:r w:rsidR="009F0A78">
              <w:t>Hệ thống sẽ xử lý xử lý dữ liệu và và gửi mã xác nhận thông qua Số điện thoại, Email để kích hoạt tài khoản</w:t>
            </w:r>
          </w:p>
          <w:p w14:paraId="01572499" w14:textId="3E35A937" w:rsidR="004908C6" w:rsidRDefault="004908C6" w:rsidP="009F0A78">
            <w:pPr>
              <w:spacing w:line="240" w:lineRule="auto"/>
              <w:ind w:left="360"/>
            </w:pPr>
            <w:r>
              <w:t xml:space="preserve">5.   </w:t>
            </w:r>
            <w:r w:rsidR="009F0A78">
              <w:t>Sau khi nhập đúng thông tin kích hoạt, hệ thống thông báo tài khoản người dùng đã được tạo thành công.</w:t>
            </w:r>
          </w:p>
          <w:p w14:paraId="0723A866" w14:textId="77777777" w:rsidR="004908C6" w:rsidRPr="002C7CB2" w:rsidRDefault="004908C6" w:rsidP="00974C6F">
            <w:pPr>
              <w:spacing w:line="240" w:lineRule="auto"/>
              <w:ind w:left="360"/>
            </w:pPr>
          </w:p>
          <w:p w14:paraId="7E0007FA" w14:textId="77777777" w:rsidR="004908C6" w:rsidRPr="00F02F9F" w:rsidRDefault="004908C6" w:rsidP="00974C6F">
            <w:pPr>
              <w:pStyle w:val="ListParagraph"/>
              <w:spacing w:after="0" w:line="240" w:lineRule="auto"/>
            </w:pPr>
          </w:p>
        </w:tc>
      </w:tr>
      <w:tr w:rsidR="004908C6" w14:paraId="1B4A386F" w14:textId="77777777" w:rsidTr="00974C6F">
        <w:tc>
          <w:tcPr>
            <w:tcW w:w="2088" w:type="dxa"/>
          </w:tcPr>
          <w:p w14:paraId="2308C6D0" w14:textId="77777777" w:rsidR="004908C6" w:rsidRDefault="004908C6" w:rsidP="00974C6F">
            <w:r>
              <w:t>Alternative Flows</w:t>
            </w:r>
          </w:p>
          <w:p w14:paraId="22BFE9BD" w14:textId="77777777" w:rsidR="004908C6" w:rsidRDefault="004908C6" w:rsidP="00974C6F">
            <w:r>
              <w:t>(Các luồng thay thế)</w:t>
            </w:r>
          </w:p>
        </w:tc>
        <w:tc>
          <w:tcPr>
            <w:tcW w:w="7488" w:type="dxa"/>
          </w:tcPr>
          <w:p w14:paraId="3776B8C6" w14:textId="577EFA3B" w:rsidR="004908C6" w:rsidRPr="00613915" w:rsidRDefault="004908C6" w:rsidP="00974C6F">
            <w:pPr>
              <w:rPr>
                <w:b/>
              </w:rPr>
            </w:pPr>
            <w:r w:rsidRPr="00613915">
              <w:rPr>
                <w:b/>
              </w:rPr>
              <w:t xml:space="preserve">Alternative flow 1: </w:t>
            </w:r>
            <w:r w:rsidR="009F0A78">
              <w:rPr>
                <w:b/>
              </w:rPr>
              <w:t>Nếu người dùng chọn tạo tài khoản với chức vụ “Người bán”</w:t>
            </w:r>
          </w:p>
          <w:p w14:paraId="67FEFD77" w14:textId="3D83F495" w:rsidR="004908C6" w:rsidRDefault="009F0A78" w:rsidP="009F0A78">
            <w:pPr>
              <w:pStyle w:val="ListParagraph"/>
              <w:numPr>
                <w:ilvl w:val="0"/>
                <w:numId w:val="27"/>
              </w:numPr>
              <w:spacing w:line="240" w:lineRule="auto"/>
            </w:pPr>
            <w:r>
              <w:t>Từ bước 4, sau khi nhập mã kích hoạt hệ thống sẽ yêu cầu người bán cung cấp thông tin chứng thực như “Căn Cước Công Dân, Passport”.</w:t>
            </w:r>
          </w:p>
          <w:p w14:paraId="2FE3733F" w14:textId="77777777" w:rsidR="009F0A78" w:rsidRDefault="009F0A78" w:rsidP="009F0A78">
            <w:pPr>
              <w:pStyle w:val="ListParagraph"/>
              <w:numPr>
                <w:ilvl w:val="0"/>
                <w:numId w:val="27"/>
              </w:numPr>
              <w:spacing w:line="240" w:lineRule="auto"/>
            </w:pPr>
            <w:r>
              <w:t>Sau đó tài khoản vãn chưa được kích hoạt ngay lập tức, cần phải chờ bên Admin và Mod xác nhận thông tin và kích hoạt tài khoản thủ công.</w:t>
            </w:r>
          </w:p>
          <w:p w14:paraId="579D9AD6" w14:textId="77777777" w:rsidR="009F0A78" w:rsidRDefault="009F0A78" w:rsidP="009F0A78">
            <w:pPr>
              <w:pStyle w:val="ListParagraph"/>
              <w:numPr>
                <w:ilvl w:val="0"/>
                <w:numId w:val="27"/>
              </w:numPr>
              <w:spacing w:line="240" w:lineRule="auto"/>
            </w:pPr>
            <w:r>
              <w:t>Sau khi kích hoạt thành công, người bán có thể quản lý và bán tài khoản game ngay bây giờ.</w:t>
            </w:r>
          </w:p>
          <w:p w14:paraId="527939F2" w14:textId="426C2B99" w:rsidR="009F0A78" w:rsidRPr="00613915" w:rsidRDefault="009F0A78" w:rsidP="009F0A78">
            <w:pPr>
              <w:rPr>
                <w:b/>
              </w:rPr>
            </w:pPr>
            <w:r w:rsidRPr="00613915">
              <w:rPr>
                <w:b/>
              </w:rPr>
              <w:t xml:space="preserve">Alternative flow </w:t>
            </w:r>
            <w:r>
              <w:rPr>
                <w:b/>
              </w:rPr>
              <w:t>2</w:t>
            </w:r>
            <w:r w:rsidRPr="00613915">
              <w:rPr>
                <w:b/>
              </w:rPr>
              <w:t xml:space="preserve">: </w:t>
            </w:r>
            <w:r>
              <w:rPr>
                <w:b/>
              </w:rPr>
              <w:t>Tạo tài khoản hệ thống khi đăng nhập bằng quyền Admin</w:t>
            </w:r>
          </w:p>
          <w:p w14:paraId="117A5AC8" w14:textId="285D76EE" w:rsidR="009F0A78" w:rsidRDefault="009F0A78" w:rsidP="009F0A78">
            <w:pPr>
              <w:pStyle w:val="ListParagraph"/>
              <w:numPr>
                <w:ilvl w:val="0"/>
                <w:numId w:val="28"/>
              </w:numPr>
              <w:spacing w:line="240" w:lineRule="auto"/>
            </w:pPr>
            <w:r>
              <w:t>Nếu người dùng là Admin, có thể tạo tài khoản với chức vụ “Người Kiểm Duyệt” và tài khoản sẽ được tạo ngay lập tức.</w:t>
            </w:r>
          </w:p>
          <w:p w14:paraId="2B4BF030" w14:textId="4C9910ED" w:rsidR="009F0A78" w:rsidRPr="009F0A78" w:rsidRDefault="009F0A78" w:rsidP="009F0A78">
            <w:pPr>
              <w:pStyle w:val="ListParagraph"/>
              <w:numPr>
                <w:ilvl w:val="0"/>
                <w:numId w:val="28"/>
              </w:numPr>
              <w:spacing w:line="240" w:lineRule="auto"/>
            </w:pPr>
            <w:r>
              <w:t>Admin gửi thông tin tài khoản cho người cần, sau đó vào cập nhật lại thông tin người dùng như mật khẩu, thông tin liên hệ và có thể tiến hành chức năng kiểm duyệt trên hệ thống.</w:t>
            </w:r>
          </w:p>
        </w:tc>
      </w:tr>
      <w:tr w:rsidR="004908C6" w14:paraId="7E484CA3" w14:textId="77777777" w:rsidTr="00974C6F">
        <w:tc>
          <w:tcPr>
            <w:tcW w:w="2088" w:type="dxa"/>
          </w:tcPr>
          <w:p w14:paraId="0963A962" w14:textId="77777777" w:rsidR="004908C6" w:rsidRDefault="004908C6" w:rsidP="00974C6F">
            <w:r>
              <w:t>Pre-conditions</w:t>
            </w:r>
          </w:p>
          <w:p w14:paraId="4F65CAC6" w14:textId="77777777" w:rsidR="004908C6" w:rsidRDefault="004908C6" w:rsidP="00974C6F">
            <w:r>
              <w:t>(Điều kiện đầu vào)</w:t>
            </w:r>
          </w:p>
        </w:tc>
        <w:tc>
          <w:tcPr>
            <w:tcW w:w="7488" w:type="dxa"/>
          </w:tcPr>
          <w:p w14:paraId="0F20F449" w14:textId="6A90105D" w:rsidR="004908C6" w:rsidRDefault="004908C6" w:rsidP="00974C6F">
            <w:r>
              <w:t xml:space="preserve">Người bán truy cập vào website trang chủ tại: </w:t>
            </w:r>
            <w:hyperlink r:id="rId10" w:history="1">
              <w:r w:rsidRPr="00DB0FBF">
                <w:rPr>
                  <w:rStyle w:val="Hyperlink"/>
                </w:rPr>
                <w:t>https://accountsharing.com.vn</w:t>
              </w:r>
            </w:hyperlink>
            <w:r>
              <w:t xml:space="preserve"> và bấm vào nút </w:t>
            </w:r>
            <w:r w:rsidR="009F0A78">
              <w:t>tạo tài khoản.</w:t>
            </w:r>
          </w:p>
        </w:tc>
      </w:tr>
      <w:tr w:rsidR="004908C6" w14:paraId="50A2D7C2" w14:textId="77777777" w:rsidTr="00974C6F">
        <w:tc>
          <w:tcPr>
            <w:tcW w:w="2088" w:type="dxa"/>
          </w:tcPr>
          <w:p w14:paraId="36B10B4B" w14:textId="77777777" w:rsidR="004908C6" w:rsidRDefault="004908C6" w:rsidP="00974C6F">
            <w:r>
              <w:t>Post-conditions</w:t>
            </w:r>
          </w:p>
          <w:p w14:paraId="410AFC4F" w14:textId="77777777" w:rsidR="004908C6" w:rsidRDefault="004908C6" w:rsidP="00974C6F">
            <w:r>
              <w:t>(Điều kiện đầu ra)</w:t>
            </w:r>
          </w:p>
        </w:tc>
        <w:tc>
          <w:tcPr>
            <w:tcW w:w="7488" w:type="dxa"/>
          </w:tcPr>
          <w:p w14:paraId="5D7E4827" w14:textId="71C951AB" w:rsidR="004908C6" w:rsidRDefault="004908C6" w:rsidP="00974C6F">
            <w:r>
              <w:t xml:space="preserve">Hệ thống xử lý </w:t>
            </w:r>
            <w:r w:rsidR="009F0A78">
              <w:t>thông tin và lưu dữ liệu tài khoản, sau đó thực hiện việc kích hoạt tài khoản sau khi điều kiện đã thỏa.</w:t>
            </w:r>
          </w:p>
        </w:tc>
      </w:tr>
    </w:tbl>
    <w:p w14:paraId="123C1448" w14:textId="77777777" w:rsidR="004908C6" w:rsidRPr="002C788A" w:rsidRDefault="004908C6" w:rsidP="004908C6">
      <w:pPr>
        <w:rPr>
          <w:lang w:val="vi-VN"/>
        </w:rPr>
      </w:pPr>
    </w:p>
    <w:p w14:paraId="48D6D6CE" w14:textId="77777777" w:rsidR="004908C6" w:rsidRPr="002C788A" w:rsidRDefault="004908C6" w:rsidP="002C788A">
      <w:pPr>
        <w:rPr>
          <w:lang w:val="vi-VN"/>
        </w:rPr>
      </w:pPr>
    </w:p>
    <w:sectPr w:rsidR="004908C6" w:rsidRPr="002C788A">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AE946" w14:textId="77777777" w:rsidR="003227D1" w:rsidRDefault="003227D1">
      <w:pPr>
        <w:spacing w:line="240" w:lineRule="auto"/>
      </w:pPr>
      <w:r>
        <w:separator/>
      </w:r>
    </w:p>
  </w:endnote>
  <w:endnote w:type="continuationSeparator" w:id="0">
    <w:p w14:paraId="06D31F7A" w14:textId="77777777" w:rsidR="003227D1" w:rsidRDefault="00322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1BB73BCB" w14:textId="77777777">
      <w:tc>
        <w:tcPr>
          <w:tcW w:w="3162" w:type="dxa"/>
          <w:tcBorders>
            <w:top w:val="nil"/>
            <w:left w:val="nil"/>
            <w:bottom w:val="nil"/>
            <w:right w:val="nil"/>
          </w:tcBorders>
        </w:tcPr>
        <w:p w14:paraId="43A4B39D" w14:textId="77777777" w:rsidR="009C307A" w:rsidRDefault="00630073">
          <w:pPr>
            <w:ind w:right="360"/>
            <w:rPr>
              <w:sz w:val="24"/>
            </w:rPr>
          </w:pPr>
          <w:r>
            <w:t>Confidential</w:t>
          </w:r>
        </w:p>
      </w:tc>
      <w:tc>
        <w:tcPr>
          <w:tcW w:w="3162" w:type="dxa"/>
          <w:tcBorders>
            <w:top w:val="nil"/>
            <w:left w:val="nil"/>
            <w:bottom w:val="nil"/>
            <w:right w:val="nil"/>
          </w:tcBorders>
        </w:tcPr>
        <w:p w14:paraId="208B5B83" w14:textId="1A480F0D" w:rsidR="009C307A" w:rsidRDefault="00630073">
          <w:pPr>
            <w:jc w:val="center"/>
          </w:pPr>
          <w:r>
            <w:fldChar w:fldCharType="begin"/>
          </w:r>
          <w:r>
            <w:instrText>symbol 211 \f "Symbol" \s 10</w:instrText>
          </w:r>
          <w:r>
            <w:fldChar w:fldCharType="separate"/>
          </w:r>
          <w:r>
            <w:rPr>
              <w:rFonts w:ascii="Symbol" w:hAnsi="Symbol"/>
            </w:rPr>
            <w:t>Ó</w:t>
          </w:r>
          <w:r>
            <w:fldChar w:fldCharType="end"/>
          </w:r>
          <w:r w:rsidR="003227D1">
            <w:fldChar w:fldCharType="begin"/>
          </w:r>
          <w:r w:rsidR="003227D1">
            <w:instrText xml:space="preserve"> DOCPROPERTY "Company"  \* MERGEFORMAT </w:instrText>
          </w:r>
          <w:r w:rsidR="003227D1">
            <w:fldChar w:fldCharType="separate"/>
          </w:r>
          <w:r w:rsidR="00512FAF">
            <w:t>&lt;Company Name&gt;</w:t>
          </w:r>
          <w:r w:rsidR="003227D1">
            <w:fldChar w:fldCharType="end"/>
          </w:r>
          <w:r>
            <w:t xml:space="preserve">, </w:t>
          </w:r>
          <w:r>
            <w:fldChar w:fldCharType="begin"/>
          </w:r>
          <w:r>
            <w:instrText xml:space="preserve"> DATE \@ "yyyy" </w:instrText>
          </w:r>
          <w:r>
            <w:fldChar w:fldCharType="separate"/>
          </w:r>
          <w:r w:rsidR="00EA2AA5">
            <w:rPr>
              <w:noProof/>
            </w:rPr>
            <w:t>2021</w:t>
          </w:r>
          <w:r>
            <w:fldChar w:fldCharType="end"/>
          </w:r>
        </w:p>
      </w:tc>
      <w:tc>
        <w:tcPr>
          <w:tcW w:w="3162" w:type="dxa"/>
          <w:tcBorders>
            <w:top w:val="nil"/>
            <w:left w:val="nil"/>
            <w:bottom w:val="nil"/>
            <w:right w:val="nil"/>
          </w:tcBorders>
        </w:tcPr>
        <w:p w14:paraId="1D428363" w14:textId="77777777" w:rsidR="009C307A" w:rsidRDefault="0063007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5B7774">
            <w:rPr>
              <w:rStyle w:val="PageNumber"/>
              <w:noProof/>
            </w:rPr>
            <w:t>4</w:t>
          </w:r>
          <w:r>
            <w:rPr>
              <w:rStyle w:val="PageNumber"/>
            </w:rPr>
            <w:fldChar w:fldCharType="end"/>
          </w:r>
        </w:p>
      </w:tc>
    </w:tr>
  </w:tbl>
  <w:p w14:paraId="5F7D9184" w14:textId="77777777" w:rsidR="009C307A" w:rsidRDefault="009C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8C250" w14:textId="77777777" w:rsidR="003227D1" w:rsidRDefault="003227D1">
      <w:pPr>
        <w:spacing w:line="240" w:lineRule="auto"/>
      </w:pPr>
      <w:r>
        <w:separator/>
      </w:r>
    </w:p>
  </w:footnote>
  <w:footnote w:type="continuationSeparator" w:id="0">
    <w:p w14:paraId="1AEB7D77" w14:textId="77777777" w:rsidR="003227D1" w:rsidRDefault="003227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118E4" w14:textId="77777777" w:rsidR="009C307A" w:rsidRDefault="009C307A">
    <w:pPr>
      <w:rPr>
        <w:sz w:val="24"/>
      </w:rPr>
    </w:pPr>
  </w:p>
  <w:p w14:paraId="7284B2A0" w14:textId="77777777" w:rsidR="009C307A" w:rsidRDefault="009C307A">
    <w:pPr>
      <w:pBdr>
        <w:top w:val="single" w:sz="6" w:space="1" w:color="auto"/>
      </w:pBdr>
      <w:rPr>
        <w:sz w:val="24"/>
      </w:rPr>
    </w:pPr>
  </w:p>
  <w:p w14:paraId="112987C6" w14:textId="77777777" w:rsidR="009C307A" w:rsidRDefault="009C3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2357F43E" w14:textId="77777777">
      <w:tc>
        <w:tcPr>
          <w:tcW w:w="6379" w:type="dxa"/>
        </w:tcPr>
        <w:p w14:paraId="1E7F2DDA" w14:textId="49C144E7" w:rsidR="009C307A" w:rsidRDefault="008D690B">
          <w:r>
            <w:t>Game Account Sharing</w:t>
          </w:r>
        </w:p>
      </w:tc>
      <w:tc>
        <w:tcPr>
          <w:tcW w:w="3179" w:type="dxa"/>
        </w:tcPr>
        <w:p w14:paraId="100ED041" w14:textId="633D4A03" w:rsidR="009C307A" w:rsidRDefault="00630073">
          <w:pPr>
            <w:tabs>
              <w:tab w:val="left" w:pos="1135"/>
            </w:tabs>
            <w:spacing w:before="40"/>
            <w:ind w:right="68"/>
          </w:pPr>
          <w:r>
            <w:t xml:space="preserve">  Version:           </w:t>
          </w:r>
          <w:r w:rsidR="008D690B">
            <w:t>1.0</w:t>
          </w:r>
        </w:p>
      </w:tc>
    </w:tr>
    <w:tr w:rsidR="009C307A" w14:paraId="4C147E47" w14:textId="77777777">
      <w:tc>
        <w:tcPr>
          <w:tcW w:w="6379" w:type="dxa"/>
        </w:tcPr>
        <w:p w14:paraId="0041A736" w14:textId="46D2AED5" w:rsidR="009C307A" w:rsidRDefault="003227D1">
          <w:r>
            <w:fldChar w:fldCharType="begin"/>
          </w:r>
          <w:r>
            <w:instrText xml:space="preserve">title  \* Mergeformat </w:instrText>
          </w:r>
          <w:r>
            <w:fldChar w:fldCharType="separate"/>
          </w:r>
          <w:r w:rsidR="00512FAF">
            <w:t xml:space="preserve">Use-Case Specification: </w:t>
          </w:r>
          <w:r w:rsidR="008D690B">
            <w:t>Game Account System</w:t>
          </w:r>
          <w:r>
            <w:fldChar w:fldCharType="end"/>
          </w:r>
        </w:p>
      </w:tc>
      <w:tc>
        <w:tcPr>
          <w:tcW w:w="3179" w:type="dxa"/>
        </w:tcPr>
        <w:p w14:paraId="71B872AE" w14:textId="6165F42A" w:rsidR="009C307A" w:rsidRDefault="00630073">
          <w:r>
            <w:t xml:space="preserve">  Date:  </w:t>
          </w:r>
          <w:r w:rsidR="008D690B">
            <w:t>14/07/2021</w:t>
          </w:r>
        </w:p>
      </w:tc>
    </w:tr>
    <w:tr w:rsidR="009C307A" w14:paraId="4CEE3FD1" w14:textId="77777777">
      <w:tc>
        <w:tcPr>
          <w:tcW w:w="9558" w:type="dxa"/>
          <w:gridSpan w:val="2"/>
        </w:tcPr>
        <w:p w14:paraId="493D3A31" w14:textId="77777777" w:rsidR="009C307A" w:rsidRDefault="00630073">
          <w:r>
            <w:t>&lt;document identifier&gt;</w:t>
          </w:r>
        </w:p>
      </w:tc>
    </w:tr>
  </w:tbl>
  <w:p w14:paraId="6B1322D8" w14:textId="77777777" w:rsidR="009C307A" w:rsidRDefault="009C3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1867BF"/>
    <w:multiLevelType w:val="hybridMultilevel"/>
    <w:tmpl w:val="D7C2D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2252E8"/>
    <w:multiLevelType w:val="hybridMultilevel"/>
    <w:tmpl w:val="26388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2F0052"/>
    <w:multiLevelType w:val="hybridMultilevel"/>
    <w:tmpl w:val="D7C2D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6"/>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4"/>
  </w:num>
  <w:num w:numId="12">
    <w:abstractNumId w:val="11"/>
  </w:num>
  <w:num w:numId="13">
    <w:abstractNumId w:val="24"/>
  </w:num>
  <w:num w:numId="14">
    <w:abstractNumId w:val="10"/>
  </w:num>
  <w:num w:numId="15">
    <w:abstractNumId w:val="5"/>
  </w:num>
  <w:num w:numId="16">
    <w:abstractNumId w:val="23"/>
  </w:num>
  <w:num w:numId="17">
    <w:abstractNumId w:val="16"/>
  </w:num>
  <w:num w:numId="18">
    <w:abstractNumId w:val="8"/>
  </w:num>
  <w:num w:numId="19">
    <w:abstractNumId w:val="15"/>
  </w:num>
  <w:num w:numId="20">
    <w:abstractNumId w:val="9"/>
  </w:num>
  <w:num w:numId="21">
    <w:abstractNumId w:val="22"/>
  </w:num>
  <w:num w:numId="22">
    <w:abstractNumId w:val="19"/>
  </w:num>
  <w:num w:numId="23">
    <w:abstractNumId w:val="7"/>
  </w:num>
  <w:num w:numId="24">
    <w:abstractNumId w:val="6"/>
  </w:num>
  <w:num w:numId="25">
    <w:abstractNumId w:val="13"/>
  </w:num>
  <w:num w:numId="26">
    <w:abstractNumId w:val="21"/>
  </w:num>
  <w:num w:numId="27">
    <w:abstractNumId w:val="2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FAF"/>
    <w:rsid w:val="00016409"/>
    <w:rsid w:val="000266C1"/>
    <w:rsid w:val="000379FC"/>
    <w:rsid w:val="0005448B"/>
    <w:rsid w:val="000703C3"/>
    <w:rsid w:val="000A0E7B"/>
    <w:rsid w:val="000A4D5C"/>
    <w:rsid w:val="000C0AE6"/>
    <w:rsid w:val="000C5EAE"/>
    <w:rsid w:val="000C7E2A"/>
    <w:rsid w:val="000D02B5"/>
    <w:rsid w:val="000F6A6F"/>
    <w:rsid w:val="00115415"/>
    <w:rsid w:val="00145797"/>
    <w:rsid w:val="001926FD"/>
    <w:rsid w:val="001C1F0A"/>
    <w:rsid w:val="001C21FD"/>
    <w:rsid w:val="001E597A"/>
    <w:rsid w:val="001E5E15"/>
    <w:rsid w:val="001F7DF6"/>
    <w:rsid w:val="00203A10"/>
    <w:rsid w:val="00240CB1"/>
    <w:rsid w:val="00241189"/>
    <w:rsid w:val="00253488"/>
    <w:rsid w:val="00255B17"/>
    <w:rsid w:val="00261EE2"/>
    <w:rsid w:val="002777C4"/>
    <w:rsid w:val="00286BF7"/>
    <w:rsid w:val="002B37D6"/>
    <w:rsid w:val="002C788A"/>
    <w:rsid w:val="002C7CB2"/>
    <w:rsid w:val="00303B75"/>
    <w:rsid w:val="003227D1"/>
    <w:rsid w:val="00366692"/>
    <w:rsid w:val="003912F0"/>
    <w:rsid w:val="003B55A1"/>
    <w:rsid w:val="003D081E"/>
    <w:rsid w:val="003F741E"/>
    <w:rsid w:val="004078A2"/>
    <w:rsid w:val="004908C6"/>
    <w:rsid w:val="004A46CA"/>
    <w:rsid w:val="004D146C"/>
    <w:rsid w:val="004D14DB"/>
    <w:rsid w:val="004E3DCC"/>
    <w:rsid w:val="004E4FE4"/>
    <w:rsid w:val="00512D5C"/>
    <w:rsid w:val="00512FAF"/>
    <w:rsid w:val="005835BF"/>
    <w:rsid w:val="00591379"/>
    <w:rsid w:val="005B2D99"/>
    <w:rsid w:val="005B6CA7"/>
    <w:rsid w:val="005B7774"/>
    <w:rsid w:val="00621BED"/>
    <w:rsid w:val="00630073"/>
    <w:rsid w:val="00661C90"/>
    <w:rsid w:val="006D0A9A"/>
    <w:rsid w:val="00701358"/>
    <w:rsid w:val="00705E25"/>
    <w:rsid w:val="007201F3"/>
    <w:rsid w:val="00722628"/>
    <w:rsid w:val="00727D12"/>
    <w:rsid w:val="00735E6A"/>
    <w:rsid w:val="007C150D"/>
    <w:rsid w:val="007E68AE"/>
    <w:rsid w:val="00804E89"/>
    <w:rsid w:val="00810936"/>
    <w:rsid w:val="008179E4"/>
    <w:rsid w:val="00876F9C"/>
    <w:rsid w:val="008A0730"/>
    <w:rsid w:val="008A7F64"/>
    <w:rsid w:val="008C235D"/>
    <w:rsid w:val="008D690B"/>
    <w:rsid w:val="00930E23"/>
    <w:rsid w:val="00941ADF"/>
    <w:rsid w:val="00952E28"/>
    <w:rsid w:val="00962FFB"/>
    <w:rsid w:val="00970592"/>
    <w:rsid w:val="0099736E"/>
    <w:rsid w:val="009B420A"/>
    <w:rsid w:val="009C307A"/>
    <w:rsid w:val="009D00EE"/>
    <w:rsid w:val="009D033E"/>
    <w:rsid w:val="009F0A78"/>
    <w:rsid w:val="009F55EC"/>
    <w:rsid w:val="00A013D1"/>
    <w:rsid w:val="00A07219"/>
    <w:rsid w:val="00A149F1"/>
    <w:rsid w:val="00A43CFC"/>
    <w:rsid w:val="00A5675A"/>
    <w:rsid w:val="00A6373E"/>
    <w:rsid w:val="00A734D9"/>
    <w:rsid w:val="00A83A76"/>
    <w:rsid w:val="00A9740D"/>
    <w:rsid w:val="00AA2DFE"/>
    <w:rsid w:val="00AA7C3B"/>
    <w:rsid w:val="00AF7300"/>
    <w:rsid w:val="00B27476"/>
    <w:rsid w:val="00B305DC"/>
    <w:rsid w:val="00B4569E"/>
    <w:rsid w:val="00B50DB6"/>
    <w:rsid w:val="00B808A1"/>
    <w:rsid w:val="00B84F54"/>
    <w:rsid w:val="00BA460E"/>
    <w:rsid w:val="00BF2D2B"/>
    <w:rsid w:val="00BF554F"/>
    <w:rsid w:val="00C55CA7"/>
    <w:rsid w:val="00C63672"/>
    <w:rsid w:val="00C71211"/>
    <w:rsid w:val="00C940E9"/>
    <w:rsid w:val="00C95372"/>
    <w:rsid w:val="00C975CC"/>
    <w:rsid w:val="00CC1AB1"/>
    <w:rsid w:val="00CC554D"/>
    <w:rsid w:val="00CD4E74"/>
    <w:rsid w:val="00CE05C2"/>
    <w:rsid w:val="00CF47BE"/>
    <w:rsid w:val="00D35282"/>
    <w:rsid w:val="00D4008C"/>
    <w:rsid w:val="00D8281D"/>
    <w:rsid w:val="00D931B6"/>
    <w:rsid w:val="00D95CAB"/>
    <w:rsid w:val="00DC44DD"/>
    <w:rsid w:val="00DE2F23"/>
    <w:rsid w:val="00E03F5B"/>
    <w:rsid w:val="00E06BE7"/>
    <w:rsid w:val="00E27CBE"/>
    <w:rsid w:val="00E46B3F"/>
    <w:rsid w:val="00E9175C"/>
    <w:rsid w:val="00EA2AA5"/>
    <w:rsid w:val="00EC00CE"/>
    <w:rsid w:val="00EC45E3"/>
    <w:rsid w:val="00ED605C"/>
    <w:rsid w:val="00F02F9F"/>
    <w:rsid w:val="00F25C41"/>
    <w:rsid w:val="00F54DC2"/>
    <w:rsid w:val="00F77891"/>
    <w:rsid w:val="00F874C6"/>
    <w:rsid w:val="00F92264"/>
    <w:rsid w:val="00F94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563E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character" w:styleId="UnresolvedMention">
    <w:name w:val="Unresolved Mention"/>
    <w:basedOn w:val="DefaultParagraphFont"/>
    <w:uiPriority w:val="99"/>
    <w:rsid w:val="00490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accountsharing.com.vn" TargetMode="External"/><Relationship Id="rId4" Type="http://schemas.openxmlformats.org/officeDocument/2006/relationships/webSettings" Target="webSettings.xml"/><Relationship Id="rId9" Type="http://schemas.openxmlformats.org/officeDocument/2006/relationships/hyperlink" Target="https://accountsharing.com.v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71</TotalTime>
  <Pages>6</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Admin</cp:lastModifiedBy>
  <cp:revision>10</cp:revision>
  <cp:lastPrinted>1900-12-31T16:59:00Z</cp:lastPrinted>
  <dcterms:created xsi:type="dcterms:W3CDTF">2018-09-26T16:21:00Z</dcterms:created>
  <dcterms:modified xsi:type="dcterms:W3CDTF">2021-07-13T18:21:00Z</dcterms:modified>
</cp:coreProperties>
</file>